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2D2" w:rsidRDefault="005F02D2" w:rsidP="00014B7F"/>
    <w:p w:rsidR="005F02D2" w:rsidRDefault="005F02D2" w:rsidP="00014B7F"/>
    <w:tbl>
      <w:tblPr>
        <w:tblpPr w:leftFromText="180" w:rightFromText="180" w:vertAnchor="text" w:horzAnchor="margin" w:tblpY="50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00"/>
      </w:tblPr>
      <w:tblGrid>
        <w:gridCol w:w="10188"/>
      </w:tblGrid>
      <w:tr w:rsidR="00014B7F" w:rsidRPr="00EA04AA" w:rsidTr="00783629">
        <w:trPr>
          <w:trHeight w:val="787"/>
        </w:trPr>
        <w:tc>
          <w:tcPr>
            <w:tcW w:w="10188" w:type="dxa"/>
          </w:tcPr>
          <w:p w:rsidR="00014B7F" w:rsidRPr="005F02D2" w:rsidRDefault="0011335C" w:rsidP="00D10391">
            <w:pPr>
              <w:pStyle w:val="Heading5"/>
              <w:ind w:firstLine="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sz w:val="32"/>
              </w:rPr>
              <w:t>STUDENT NAME</w:t>
            </w:r>
          </w:p>
          <w:p w:rsidR="00014B7F" w:rsidRDefault="00014B7F" w:rsidP="00D10391">
            <w:pPr>
              <w:rPr>
                <w:rFonts w:ascii="Calibri"/>
              </w:rPr>
            </w:pPr>
            <w:r w:rsidRPr="00E24B87">
              <w:rPr>
                <w:rFonts w:ascii="Calibri"/>
                <w:b/>
              </w:rPr>
              <w:t>Email id:</w:t>
            </w:r>
            <w:r w:rsidRPr="00E24B87">
              <w:rPr>
                <w:rFonts w:ascii="Calibri"/>
                <w:b/>
                <w:spacing w:val="-10"/>
              </w:rPr>
              <w:t xml:space="preserve"> </w:t>
            </w:r>
            <w:r w:rsidR="0011335C">
              <w:rPr>
                <w:rFonts w:ascii="Calibri"/>
                <w:b/>
                <w:spacing w:val="-10"/>
              </w:rPr>
              <w:t>AAAAAAA</w:t>
            </w:r>
            <w:hyperlink r:id="rId8">
              <w:r w:rsidRPr="00E24B87">
                <w:rPr>
                  <w:rFonts w:ascii="Calibri"/>
                </w:rPr>
                <w:t>@gmail.com</w:t>
              </w:r>
            </w:hyperlink>
            <w:r>
              <w:t xml:space="preserve">                                                               </w:t>
            </w:r>
            <w:r w:rsidRPr="00E24B87">
              <w:rPr>
                <w:rFonts w:ascii="Calibri"/>
                <w:b/>
              </w:rPr>
              <w:t xml:space="preserve"> </w:t>
            </w:r>
            <w:r w:rsidR="00144D96">
              <w:rPr>
                <w:rFonts w:ascii="Calibri"/>
                <w:b/>
              </w:rPr>
              <w:t xml:space="preserve">       </w:t>
            </w:r>
            <w:r w:rsidRPr="00E24B87">
              <w:rPr>
                <w:rFonts w:ascii="Calibri"/>
                <w:b/>
              </w:rPr>
              <w:t>Mobile:</w:t>
            </w:r>
            <w:r w:rsidRPr="00E24B87">
              <w:rPr>
                <w:rFonts w:ascii="Calibri"/>
                <w:b/>
                <w:spacing w:val="-10"/>
              </w:rPr>
              <w:t xml:space="preserve"> </w:t>
            </w:r>
            <w:r w:rsidRPr="00E24B87">
              <w:rPr>
                <w:rFonts w:ascii="Calibri"/>
                <w:b/>
              </w:rPr>
              <w:t>+</w:t>
            </w:r>
            <w:r w:rsidRPr="00E24B87">
              <w:rPr>
                <w:rFonts w:ascii="Calibri"/>
              </w:rPr>
              <w:t>91</w:t>
            </w:r>
            <w:r>
              <w:rPr>
                <w:rFonts w:ascii="Calibri"/>
                <w:b/>
              </w:rPr>
              <w:t>-</w:t>
            </w:r>
            <w:r w:rsidR="0011335C">
              <w:rPr>
                <w:rFonts w:ascii="Calibri"/>
              </w:rPr>
              <w:t>111111</w:t>
            </w:r>
          </w:p>
          <w:p w:rsidR="00014B7F" w:rsidRPr="001A63D0" w:rsidRDefault="00014B7F" w:rsidP="00D10391"/>
        </w:tc>
      </w:tr>
    </w:tbl>
    <w:p w:rsidR="00014B7F" w:rsidRDefault="00014B7F" w:rsidP="00014B7F"/>
    <w:p w:rsidR="00C752E0" w:rsidRPr="00383935" w:rsidRDefault="00C752E0" w:rsidP="00C752E0">
      <w:pPr>
        <w:shd w:val="clear" w:color="auto" w:fill="7F7F7F"/>
        <w:jc w:val="both"/>
        <w:rPr>
          <w:rFonts w:ascii="Calibri" w:hAnsi="Calibri" w:cs="Calibri"/>
          <w:b/>
          <w:bCs/>
          <w:color w:val="FFFFFF"/>
        </w:rPr>
      </w:pPr>
      <w:r>
        <w:rPr>
          <w:rFonts w:ascii="Calibri" w:hAnsi="Calibri" w:cs="Calibri"/>
          <w:b/>
          <w:bCs/>
          <w:color w:val="FFFFFF"/>
        </w:rPr>
        <w:t>CAREER OBJECTIVE</w:t>
      </w:r>
    </w:p>
    <w:p w:rsidR="00C752E0" w:rsidRDefault="00C752E0" w:rsidP="00014B7F"/>
    <w:p w:rsidR="00C752E0" w:rsidRDefault="00C752E0" w:rsidP="00014B7F"/>
    <w:p w:rsidR="000C634E" w:rsidRDefault="000C634E" w:rsidP="00014B7F"/>
    <w:p w:rsidR="00014B7F" w:rsidRDefault="00014B7F" w:rsidP="00014B7F"/>
    <w:p w:rsidR="009C753A" w:rsidRPr="00383935" w:rsidRDefault="00C74AB7" w:rsidP="00014B7F">
      <w:pPr>
        <w:shd w:val="clear" w:color="auto" w:fill="7F7F7F"/>
        <w:jc w:val="both"/>
        <w:rPr>
          <w:rFonts w:ascii="Calibri" w:hAnsi="Calibri" w:cs="Calibri"/>
          <w:b/>
          <w:bCs/>
          <w:color w:val="FFFFFF"/>
        </w:rPr>
      </w:pPr>
      <w:r w:rsidRPr="00383935">
        <w:rPr>
          <w:rFonts w:ascii="Calibri" w:hAnsi="Calibri" w:cs="Calibri"/>
          <w:b/>
          <w:bCs/>
          <w:color w:val="FFFFFF"/>
        </w:rPr>
        <w:t>ACADEMICS</w:t>
      </w:r>
      <w:r w:rsidR="009C753A">
        <w:rPr>
          <w:rFonts w:ascii="Calibri" w:hAnsi="Calibri" w:cs="Calibri"/>
          <w:b/>
          <w:bCs/>
          <w:color w:val="FFFFFF"/>
        </w:rPr>
        <w:t xml:space="preserve">    </w:t>
      </w:r>
    </w:p>
    <w:p w:rsidR="000447D3" w:rsidRDefault="000447D3" w:rsidP="00014B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Calibri"/>
          <w:color w:val="333333"/>
        </w:rPr>
      </w:pPr>
    </w:p>
    <w:tbl>
      <w:tblPr>
        <w:tblStyle w:val="TableGrid"/>
        <w:tblW w:w="10188" w:type="dxa"/>
        <w:tblLook w:val="04A0"/>
      </w:tblPr>
      <w:tblGrid>
        <w:gridCol w:w="2030"/>
        <w:gridCol w:w="2488"/>
        <w:gridCol w:w="2030"/>
        <w:gridCol w:w="2118"/>
        <w:gridCol w:w="1522"/>
      </w:tblGrid>
      <w:tr w:rsidR="000447D3" w:rsidTr="000C634E">
        <w:tc>
          <w:tcPr>
            <w:tcW w:w="2030" w:type="dxa"/>
            <w:vAlign w:val="center"/>
          </w:tcPr>
          <w:p w:rsidR="000447D3" w:rsidRPr="00E91F33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szCs w:val="20"/>
              </w:rPr>
              <w:t>Qualification</w:t>
            </w:r>
          </w:p>
        </w:tc>
        <w:tc>
          <w:tcPr>
            <w:tcW w:w="2488" w:type="dxa"/>
            <w:vAlign w:val="center"/>
          </w:tcPr>
          <w:p w:rsidR="000447D3" w:rsidRPr="00E91F33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E91F33">
              <w:rPr>
                <w:rFonts w:cs="Calibri"/>
                <w:b/>
                <w:bCs/>
                <w:szCs w:val="20"/>
              </w:rPr>
              <w:t>Institution</w:t>
            </w:r>
          </w:p>
        </w:tc>
        <w:tc>
          <w:tcPr>
            <w:tcW w:w="2030" w:type="dxa"/>
            <w:vAlign w:val="center"/>
          </w:tcPr>
          <w:p w:rsidR="000447D3" w:rsidRPr="00E91F33" w:rsidRDefault="000447D3" w:rsidP="000447D3">
            <w:pPr>
              <w:jc w:val="center"/>
              <w:rPr>
                <w:rFonts w:eastAsia="Calibri" w:cs="Calibri"/>
                <w:b/>
                <w:bCs/>
                <w:szCs w:val="20"/>
              </w:rPr>
            </w:pPr>
            <w:r w:rsidRPr="00E91F33">
              <w:rPr>
                <w:rFonts w:cs="Calibri"/>
                <w:b/>
                <w:bCs/>
                <w:szCs w:val="20"/>
              </w:rPr>
              <w:t>University/Board</w:t>
            </w:r>
          </w:p>
        </w:tc>
        <w:tc>
          <w:tcPr>
            <w:tcW w:w="2118" w:type="dxa"/>
            <w:vAlign w:val="center"/>
          </w:tcPr>
          <w:p w:rsidR="000447D3" w:rsidRPr="007A5D3A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Cs w:val="20"/>
              </w:rPr>
              <w:t>C</w:t>
            </w:r>
            <w:r w:rsidRPr="007A5D3A">
              <w:rPr>
                <w:rFonts w:cs="Calibri"/>
                <w:b/>
                <w:bCs/>
                <w:szCs w:val="20"/>
              </w:rPr>
              <w:t>ourse</w:t>
            </w:r>
            <w:r>
              <w:rPr>
                <w:rFonts w:cs="Calibri"/>
                <w:b/>
                <w:bCs/>
                <w:szCs w:val="20"/>
              </w:rPr>
              <w:t xml:space="preserve"> Duration </w:t>
            </w:r>
            <w:r w:rsidRPr="007A5D3A">
              <w:rPr>
                <w:rFonts w:cs="Calibri"/>
                <w:b/>
                <w:bCs/>
                <w:szCs w:val="20"/>
              </w:rPr>
              <w:t xml:space="preserve"> </w:t>
            </w:r>
          </w:p>
        </w:tc>
        <w:tc>
          <w:tcPr>
            <w:tcW w:w="1522" w:type="dxa"/>
            <w:vAlign w:val="center"/>
          </w:tcPr>
          <w:p w:rsidR="000447D3" w:rsidRPr="007A5D3A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7A5D3A">
              <w:rPr>
                <w:rFonts w:cs="Calibri"/>
                <w:b/>
                <w:bCs/>
                <w:szCs w:val="20"/>
              </w:rPr>
              <w:t>Percentage/</w:t>
            </w:r>
            <w:r w:rsidR="000C634E">
              <w:rPr>
                <w:rFonts w:cs="Calibri"/>
                <w:b/>
                <w:bCs/>
                <w:szCs w:val="20"/>
              </w:rPr>
              <w:t xml:space="preserve"> </w:t>
            </w:r>
            <w:r>
              <w:rPr>
                <w:rFonts w:cs="Calibri"/>
                <w:b/>
                <w:bCs/>
                <w:szCs w:val="20"/>
              </w:rPr>
              <w:t>C</w:t>
            </w:r>
            <w:r w:rsidRPr="007A5D3A">
              <w:rPr>
                <w:rFonts w:cs="Calibri"/>
                <w:b/>
                <w:bCs/>
                <w:szCs w:val="20"/>
              </w:rPr>
              <w:t>GPA</w:t>
            </w:r>
          </w:p>
        </w:tc>
      </w:tr>
      <w:tr w:rsidR="000447D3" w:rsidTr="000C634E">
        <w:tc>
          <w:tcPr>
            <w:tcW w:w="2030" w:type="dxa"/>
          </w:tcPr>
          <w:p w:rsidR="000447D3" w:rsidRDefault="000447D3" w:rsidP="000447D3">
            <w:pPr>
              <w:jc w:val="center"/>
              <w:rPr>
                <w:rFonts w:eastAsia="Calibri" w:cs="Calibri"/>
              </w:rPr>
            </w:pP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B.Tech</w:t>
            </w:r>
            <w:proofErr w:type="spellEnd"/>
            <w:r>
              <w:rPr>
                <w:rFonts w:eastAsia="Calibri" w:cs="Calibri"/>
              </w:rPr>
              <w:t xml:space="preserve"> (CSE)</w:t>
            </w:r>
          </w:p>
        </w:tc>
        <w:tc>
          <w:tcPr>
            <w:tcW w:w="2488" w:type="dxa"/>
          </w:tcPr>
          <w:p w:rsidR="000447D3" w:rsidRDefault="000447D3" w:rsidP="000447D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Sri Vishnu Engineering </w:t>
            </w:r>
            <w:r w:rsidRPr="00D84EA3">
              <w:rPr>
                <w:rFonts w:cs="Calibri"/>
              </w:rPr>
              <w:t xml:space="preserve">College for Women, </w:t>
            </w:r>
          </w:p>
          <w:p w:rsidR="000447D3" w:rsidRDefault="000447D3" w:rsidP="000447D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(Autonomous)</w:t>
            </w:r>
          </w:p>
          <w:p w:rsidR="000447D3" w:rsidRPr="00D84EA3" w:rsidRDefault="000447D3" w:rsidP="000447D3">
            <w:pPr>
              <w:jc w:val="center"/>
              <w:rPr>
                <w:rFonts w:cs="Calibri"/>
              </w:rPr>
            </w:pPr>
            <w:proofErr w:type="spellStart"/>
            <w:r w:rsidRPr="00D84EA3">
              <w:rPr>
                <w:rFonts w:cs="Calibri"/>
              </w:rPr>
              <w:t>Bhimavaram</w:t>
            </w:r>
            <w:proofErr w:type="spellEnd"/>
            <w:r w:rsidRPr="00D84EA3">
              <w:rPr>
                <w:rFonts w:cs="Calibri"/>
              </w:rPr>
              <w:t>, AP</w:t>
            </w:r>
          </w:p>
        </w:tc>
        <w:tc>
          <w:tcPr>
            <w:tcW w:w="2030" w:type="dxa"/>
            <w:vAlign w:val="center"/>
          </w:tcPr>
          <w:p w:rsidR="000447D3" w:rsidRDefault="000447D3" w:rsidP="000447D3">
            <w:pPr>
              <w:jc w:val="center"/>
              <w:rPr>
                <w:rFonts w:cs="Calibri"/>
              </w:rPr>
            </w:pPr>
            <w:r w:rsidRPr="00D84EA3">
              <w:rPr>
                <w:rFonts w:cs="Calibri"/>
              </w:rPr>
              <w:t>J.N.T.U Kakinada</w:t>
            </w: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>
              <w:rPr>
                <w:rFonts w:cs="Calibri"/>
              </w:rPr>
              <w:t>A.P.</w:t>
            </w:r>
          </w:p>
        </w:tc>
        <w:tc>
          <w:tcPr>
            <w:tcW w:w="2118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  <w:p w:rsidR="000447D3" w:rsidRPr="00D84EA3" w:rsidRDefault="000447D3" w:rsidP="000447D3">
            <w:pPr>
              <w:rPr>
                <w:rFonts w:eastAsia="Calibri" w:cs="Calibri"/>
              </w:rPr>
            </w:pPr>
            <w:r w:rsidRPr="00D84EA3">
              <w:rPr>
                <w:rFonts w:cs="Calibri"/>
              </w:rPr>
              <w:t>2014-2018</w:t>
            </w:r>
          </w:p>
        </w:tc>
        <w:tc>
          <w:tcPr>
            <w:tcW w:w="1522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  <w:bCs/>
              </w:rPr>
            </w:pPr>
          </w:p>
        </w:tc>
      </w:tr>
      <w:tr w:rsidR="000447D3" w:rsidTr="000C634E">
        <w:tc>
          <w:tcPr>
            <w:tcW w:w="2030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>Intermediate</w:t>
            </w:r>
          </w:p>
        </w:tc>
        <w:tc>
          <w:tcPr>
            <w:tcW w:w="2488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Sri </w:t>
            </w:r>
            <w:proofErr w:type="spellStart"/>
            <w:r>
              <w:rPr>
                <w:rFonts w:eastAsia="Calibri" w:cs="Calibri"/>
              </w:rPr>
              <w:t>Chaitanya</w:t>
            </w:r>
            <w:proofErr w:type="spellEnd"/>
            <w:r>
              <w:rPr>
                <w:rFonts w:eastAsia="Calibri" w:cs="Calibri"/>
              </w:rPr>
              <w:t xml:space="preserve"> Junior College, </w:t>
            </w:r>
            <w:proofErr w:type="spellStart"/>
            <w:r>
              <w:rPr>
                <w:rFonts w:eastAsia="Calibri" w:cs="Calibri"/>
              </w:rPr>
              <w:t>Bhimavaram</w:t>
            </w:r>
            <w:proofErr w:type="spellEnd"/>
          </w:p>
        </w:tc>
        <w:tc>
          <w:tcPr>
            <w:tcW w:w="2030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>Board of Intermediate Education, AP</w:t>
            </w:r>
          </w:p>
        </w:tc>
        <w:tc>
          <w:tcPr>
            <w:tcW w:w="2118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  <w:p w:rsidR="000447D3" w:rsidRPr="00D84EA3" w:rsidRDefault="000447D3" w:rsidP="000447D3">
            <w:pPr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>2</w:t>
            </w:r>
            <w:r w:rsidRPr="00D84EA3">
              <w:rPr>
                <w:rFonts w:cs="Calibri"/>
              </w:rPr>
              <w:t>012-2014</w:t>
            </w:r>
          </w:p>
        </w:tc>
        <w:tc>
          <w:tcPr>
            <w:tcW w:w="1522" w:type="dxa"/>
          </w:tcPr>
          <w:p w:rsidR="000447D3" w:rsidRPr="00D84EA3" w:rsidRDefault="000447D3" w:rsidP="000447D3">
            <w:pPr>
              <w:rPr>
                <w:rFonts w:eastAsia="Calibri" w:cs="Calibri"/>
                <w:b/>
                <w:bCs/>
              </w:rPr>
            </w:pPr>
          </w:p>
        </w:tc>
      </w:tr>
      <w:tr w:rsidR="000447D3" w:rsidTr="000C634E">
        <w:tc>
          <w:tcPr>
            <w:tcW w:w="2030" w:type="dxa"/>
          </w:tcPr>
          <w:p w:rsidR="000447D3" w:rsidRPr="00D84EA3" w:rsidRDefault="000447D3" w:rsidP="000447D3">
            <w:pPr>
              <w:jc w:val="center"/>
              <w:rPr>
                <w:rFonts w:cs="Calibri"/>
              </w:rPr>
            </w:pP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cs="Calibri"/>
              </w:rPr>
              <w:t>SSC</w:t>
            </w: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</w:tc>
        <w:tc>
          <w:tcPr>
            <w:tcW w:w="2488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cs="Calibri"/>
              </w:rPr>
              <w:t xml:space="preserve">Sri </w:t>
            </w:r>
            <w:proofErr w:type="spellStart"/>
            <w:r w:rsidRPr="00D84EA3">
              <w:rPr>
                <w:rFonts w:cs="Calibri"/>
              </w:rPr>
              <w:t>Chaitanya</w:t>
            </w:r>
            <w:proofErr w:type="spellEnd"/>
            <w:r w:rsidRPr="00D84EA3">
              <w:rPr>
                <w:rFonts w:cs="Calibri"/>
              </w:rPr>
              <w:t xml:space="preserve"> Techno School, </w:t>
            </w:r>
            <w:proofErr w:type="spellStart"/>
            <w:r w:rsidRPr="00D84EA3">
              <w:rPr>
                <w:rFonts w:cs="Calibri"/>
              </w:rPr>
              <w:t>Bhimavaram</w:t>
            </w:r>
            <w:proofErr w:type="spellEnd"/>
          </w:p>
        </w:tc>
        <w:tc>
          <w:tcPr>
            <w:tcW w:w="2030" w:type="dxa"/>
          </w:tcPr>
          <w:p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      </w:t>
            </w:r>
            <w:r w:rsidRPr="00D84EA3">
              <w:rPr>
                <w:rFonts w:eastAsia="Calibri" w:cs="Calibri"/>
              </w:rPr>
              <w:t xml:space="preserve">Board of </w:t>
            </w:r>
          </w:p>
          <w:p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 xml:space="preserve">        Secondary </w:t>
            </w:r>
          </w:p>
          <w:p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 xml:space="preserve">      Education, AP</w:t>
            </w:r>
          </w:p>
        </w:tc>
        <w:tc>
          <w:tcPr>
            <w:tcW w:w="2118" w:type="dxa"/>
          </w:tcPr>
          <w:p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</w:p>
          <w:p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 w:rsidRPr="00D84EA3">
              <w:rPr>
                <w:rFonts w:cs="Calibri"/>
              </w:rPr>
              <w:t xml:space="preserve"> 2011-2012</w:t>
            </w:r>
          </w:p>
        </w:tc>
        <w:tc>
          <w:tcPr>
            <w:tcW w:w="1522" w:type="dxa"/>
          </w:tcPr>
          <w:p w:rsidR="000447D3" w:rsidRPr="00D84EA3" w:rsidRDefault="000447D3" w:rsidP="000447D3">
            <w:pPr>
              <w:ind w:right="-1056"/>
              <w:rPr>
                <w:rFonts w:eastAsia="Calibri" w:cs="Calibri"/>
                <w:b/>
                <w:bCs/>
              </w:rPr>
            </w:pPr>
          </w:p>
        </w:tc>
      </w:tr>
    </w:tbl>
    <w:p w:rsidR="000447D3" w:rsidRDefault="000447D3" w:rsidP="00014B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Calibri"/>
          <w:color w:val="333333"/>
        </w:rPr>
      </w:pPr>
    </w:p>
    <w:p w:rsidR="000447D3" w:rsidRDefault="000447D3" w:rsidP="00014B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Calibri"/>
          <w:color w:val="333333"/>
        </w:rPr>
      </w:pPr>
    </w:p>
    <w:p w:rsidR="00172547" w:rsidRPr="00383935" w:rsidRDefault="005631D7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 w:rsidRPr="00383935">
        <w:rPr>
          <w:rFonts w:ascii="Calibri" w:hAnsi="Calibri" w:cs="Calibri"/>
          <w:b/>
          <w:bCs/>
          <w:color w:val="FFFFFF"/>
          <w:sz w:val="24"/>
          <w:szCs w:val="24"/>
        </w:rPr>
        <w:t xml:space="preserve">TECHNICAL SKILLS </w:t>
      </w:r>
    </w:p>
    <w:p w:rsidR="00144D96" w:rsidRDefault="00144D96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4"/>
        <w:gridCol w:w="304"/>
        <w:gridCol w:w="3690"/>
      </w:tblGrid>
      <w:tr w:rsidR="00144D96" w:rsidRPr="009B1A5E" w:rsidTr="00144D96">
        <w:tc>
          <w:tcPr>
            <w:tcW w:w="3134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Programming Languages        </w:t>
            </w:r>
          </w:p>
        </w:tc>
        <w:tc>
          <w:tcPr>
            <w:tcW w:w="304" w:type="dxa"/>
          </w:tcPr>
          <w:p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C, C++, Data Structures, Java</w:t>
            </w:r>
          </w:p>
        </w:tc>
      </w:tr>
      <w:tr w:rsidR="00144D96" w:rsidRPr="009B1A5E" w:rsidTr="00144D96">
        <w:tc>
          <w:tcPr>
            <w:tcW w:w="3134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304" w:type="dxa"/>
          </w:tcPr>
          <w:p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HTML ,CSS</w:t>
            </w:r>
          </w:p>
        </w:tc>
      </w:tr>
      <w:tr w:rsidR="00144D96" w:rsidRPr="009B1A5E" w:rsidTr="00144D96">
        <w:tc>
          <w:tcPr>
            <w:tcW w:w="3134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Database  </w:t>
            </w:r>
          </w:p>
        </w:tc>
        <w:tc>
          <w:tcPr>
            <w:tcW w:w="304" w:type="dxa"/>
          </w:tcPr>
          <w:p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MySQL</w:t>
            </w:r>
            <w:proofErr w:type="spellEnd"/>
          </w:p>
        </w:tc>
      </w:tr>
      <w:tr w:rsidR="00144D96" w:rsidRPr="009B1A5E" w:rsidTr="00144D96">
        <w:tc>
          <w:tcPr>
            <w:tcW w:w="3134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Data Analytical Tools   </w:t>
            </w:r>
          </w:p>
        </w:tc>
        <w:tc>
          <w:tcPr>
            <w:tcW w:w="304" w:type="dxa"/>
          </w:tcPr>
          <w:p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WEKA, </w:t>
            </w:r>
            <w:proofErr w:type="spellStart"/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Umbrello</w:t>
            </w:r>
            <w:proofErr w:type="spellEnd"/>
          </w:p>
        </w:tc>
      </w:tr>
      <w:tr w:rsidR="00144D96" w:rsidRPr="009B1A5E" w:rsidTr="00144D96">
        <w:tc>
          <w:tcPr>
            <w:tcW w:w="3134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Operating Systems                  </w:t>
            </w:r>
          </w:p>
        </w:tc>
        <w:tc>
          <w:tcPr>
            <w:tcW w:w="304" w:type="dxa"/>
          </w:tcPr>
          <w:p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Windows, </w:t>
            </w:r>
            <w:proofErr w:type="spellStart"/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Ubuntu</w:t>
            </w:r>
            <w:proofErr w:type="spellEnd"/>
          </w:p>
        </w:tc>
      </w:tr>
    </w:tbl>
    <w:p w:rsidR="00144D96" w:rsidRDefault="00144D96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:rsidR="000F307B" w:rsidRDefault="000F307B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:rsidR="000F307B" w:rsidRPr="00383935" w:rsidRDefault="000F307B" w:rsidP="000F307B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AREA’S OF INTEREST</w:t>
      </w:r>
    </w:p>
    <w:p w:rsidR="000F307B" w:rsidRDefault="000F307B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:rsidR="000F307B" w:rsidRDefault="000F307B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:rsidR="000F307B" w:rsidRPr="00383935" w:rsidRDefault="000F307B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:rsidR="00485988" w:rsidRPr="00383935" w:rsidRDefault="00485988" w:rsidP="00014B7F">
      <w:pPr>
        <w:pStyle w:val="PlainText"/>
        <w:tabs>
          <w:tab w:val="left" w:pos="360"/>
        </w:tabs>
        <w:ind w:left="720"/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:rsidR="00172547" w:rsidRPr="00383935" w:rsidRDefault="00564F53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 w:rsidRPr="00383935">
        <w:rPr>
          <w:rFonts w:ascii="Calibri" w:hAnsi="Calibri" w:cs="Calibri"/>
          <w:b/>
          <w:bCs/>
          <w:color w:val="FFFFFF"/>
          <w:sz w:val="24"/>
          <w:szCs w:val="24"/>
        </w:rPr>
        <w:t xml:space="preserve"> </w:t>
      </w:r>
      <w:proofErr w:type="gramStart"/>
      <w:r w:rsidRPr="00383935">
        <w:rPr>
          <w:rFonts w:ascii="Calibri" w:hAnsi="Calibri" w:cs="Calibri"/>
          <w:b/>
          <w:bCs/>
          <w:color w:val="FFFFFF"/>
          <w:sz w:val="24"/>
          <w:szCs w:val="24"/>
        </w:rPr>
        <w:t>PROJECT</w:t>
      </w:r>
      <w:r w:rsidR="00144692">
        <w:rPr>
          <w:rFonts w:ascii="Calibri" w:hAnsi="Calibri" w:cs="Calibri"/>
          <w:b/>
          <w:bCs/>
          <w:color w:val="FFFFFF"/>
          <w:sz w:val="24"/>
          <w:szCs w:val="24"/>
        </w:rPr>
        <w:t>S  DETAILS</w:t>
      </w:r>
      <w:proofErr w:type="gramEnd"/>
    </w:p>
    <w:p w:rsidR="00251BC7" w:rsidRDefault="00251BC7" w:rsidP="00014B7F">
      <w:pPr>
        <w:rPr>
          <w:rFonts w:ascii="Cambria" w:hAnsi="Cambria" w:cs="Calibri"/>
          <w:b/>
        </w:rPr>
      </w:pPr>
    </w:p>
    <w:tbl>
      <w:tblPr>
        <w:tblStyle w:val="TableGrid"/>
        <w:tblW w:w="8927" w:type="dxa"/>
        <w:jc w:val="center"/>
        <w:tblLook w:val="04A0"/>
      </w:tblPr>
      <w:tblGrid>
        <w:gridCol w:w="1619"/>
        <w:gridCol w:w="341"/>
        <w:gridCol w:w="6967"/>
      </w:tblGrid>
      <w:tr w:rsidR="00E573BE" w:rsidTr="00330419">
        <w:trPr>
          <w:jc w:val="center"/>
        </w:trPr>
        <w:tc>
          <w:tcPr>
            <w:tcW w:w="1619" w:type="dxa"/>
          </w:tcPr>
          <w:p w:rsidR="00E573BE" w:rsidRDefault="00E573BE" w:rsidP="00CA1F21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</w:t>
            </w:r>
            <w:r w:rsidR="00330419">
              <w:rPr>
                <w:rFonts w:cs="Calibri"/>
                <w:b/>
              </w:rPr>
              <w:t xml:space="preserve"> #1:</w:t>
            </w:r>
          </w:p>
        </w:tc>
        <w:tc>
          <w:tcPr>
            <w:tcW w:w="341" w:type="dxa"/>
          </w:tcPr>
          <w:p w:rsidR="00E573BE" w:rsidRPr="001C2D36" w:rsidRDefault="00E573BE" w:rsidP="00CA1F21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6967" w:type="dxa"/>
          </w:tcPr>
          <w:p w:rsidR="00E573BE" w:rsidRDefault="00E573BE" w:rsidP="00CA1F21">
            <w:pPr>
              <w:rPr>
                <w:rFonts w:cs="Calibri"/>
                <w:b/>
              </w:rPr>
            </w:pPr>
            <w:r w:rsidRPr="001C2D36">
              <w:rPr>
                <w:rFonts w:cs="Calibri"/>
                <w:b/>
              </w:rPr>
              <w:t>Analysis of World University Rankings</w:t>
            </w:r>
          </w:p>
        </w:tc>
      </w:tr>
      <w:tr w:rsidR="00E573BE" w:rsidTr="00330419">
        <w:trPr>
          <w:jc w:val="center"/>
        </w:trPr>
        <w:tc>
          <w:tcPr>
            <w:tcW w:w="1619" w:type="dxa"/>
          </w:tcPr>
          <w:p w:rsidR="00E573BE" w:rsidRDefault="00E573BE" w:rsidP="00CA1F21">
            <w:pPr>
              <w:rPr>
                <w:rFonts w:cs="Calibri"/>
                <w:b/>
              </w:rPr>
            </w:pPr>
            <w:r w:rsidRPr="001C2D36">
              <w:rPr>
                <w:rFonts w:cs="Calibri"/>
              </w:rPr>
              <w:t>Description</w:t>
            </w:r>
          </w:p>
        </w:tc>
        <w:tc>
          <w:tcPr>
            <w:tcW w:w="341" w:type="dxa"/>
          </w:tcPr>
          <w:p w:rsidR="00E573BE" w:rsidRDefault="00E573BE" w:rsidP="00CA1F21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6967" w:type="dxa"/>
          </w:tcPr>
          <w:p w:rsidR="00E573BE" w:rsidRDefault="00E573BE" w:rsidP="00CA1F21">
            <w:pPr>
              <w:rPr>
                <w:rFonts w:cs="Calibri"/>
              </w:rPr>
            </w:pPr>
            <w:r w:rsidRPr="001C2D36">
              <w:rPr>
                <w:rFonts w:cs="Calibri"/>
              </w:rPr>
              <w:t xml:space="preserve">Data Analysis of World University Rankings </w:t>
            </w:r>
            <w:r>
              <w:rPr>
                <w:rFonts w:cs="Calibri"/>
              </w:rPr>
              <w:t>D</w:t>
            </w:r>
            <w:r w:rsidRPr="001C2D36">
              <w:rPr>
                <w:rFonts w:cs="Calibri"/>
              </w:rPr>
              <w:t>ataset</w:t>
            </w:r>
            <w:r>
              <w:rPr>
                <w:rFonts w:cs="Calibri"/>
              </w:rPr>
              <w:t xml:space="preserve">. It comprises of university rankings of various countries. </w:t>
            </w:r>
          </w:p>
          <w:p w:rsidR="00E573BE" w:rsidRDefault="00E573BE" w:rsidP="00CA1F21">
            <w:pPr>
              <w:rPr>
                <w:rFonts w:cs="Calibri"/>
                <w:b/>
              </w:rPr>
            </w:pPr>
            <w:r>
              <w:rPr>
                <w:rFonts w:cs="Calibri"/>
              </w:rPr>
              <w:t>It cleans, analyzes the given data and created various plots as per user requirements.</w:t>
            </w:r>
          </w:p>
        </w:tc>
      </w:tr>
      <w:tr w:rsidR="00E573BE" w:rsidTr="00330419">
        <w:trPr>
          <w:jc w:val="center"/>
        </w:trPr>
        <w:tc>
          <w:tcPr>
            <w:tcW w:w="1619" w:type="dxa"/>
          </w:tcPr>
          <w:p w:rsidR="00E573BE" w:rsidRDefault="00E573BE" w:rsidP="00CA1F21">
            <w:pPr>
              <w:rPr>
                <w:rFonts w:cs="Calibri"/>
                <w:b/>
              </w:rPr>
            </w:pPr>
            <w:r w:rsidRPr="001C2D36">
              <w:rPr>
                <w:rFonts w:cs="Calibri"/>
              </w:rPr>
              <w:t>Tools used</w:t>
            </w:r>
          </w:p>
        </w:tc>
        <w:tc>
          <w:tcPr>
            <w:tcW w:w="341" w:type="dxa"/>
          </w:tcPr>
          <w:p w:rsidR="00E573BE" w:rsidRDefault="00E573BE" w:rsidP="00CA1F21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6967" w:type="dxa"/>
          </w:tcPr>
          <w:p w:rsidR="00E573BE" w:rsidRDefault="00E573BE" w:rsidP="00CA1F21">
            <w:pPr>
              <w:rPr>
                <w:rFonts w:cs="Calibri"/>
                <w:b/>
              </w:rPr>
            </w:pPr>
            <w:r>
              <w:rPr>
                <w:rFonts w:cs="Calibri"/>
              </w:rPr>
              <w:t>R-Tool</w:t>
            </w:r>
          </w:p>
        </w:tc>
      </w:tr>
      <w:tr w:rsidR="00E573BE" w:rsidTr="00330419">
        <w:trPr>
          <w:jc w:val="center"/>
        </w:trPr>
        <w:tc>
          <w:tcPr>
            <w:tcW w:w="1619" w:type="dxa"/>
          </w:tcPr>
          <w:p w:rsidR="00E573BE" w:rsidRDefault="00E573BE" w:rsidP="00CA1F21">
            <w:pPr>
              <w:rPr>
                <w:rFonts w:cs="Calibri"/>
                <w:b/>
              </w:rPr>
            </w:pPr>
            <w:r w:rsidRPr="001C2D36">
              <w:rPr>
                <w:rFonts w:cs="Calibri"/>
              </w:rPr>
              <w:t>Role</w:t>
            </w:r>
          </w:p>
        </w:tc>
        <w:tc>
          <w:tcPr>
            <w:tcW w:w="341" w:type="dxa"/>
          </w:tcPr>
          <w:p w:rsidR="00E573BE" w:rsidRDefault="00E573BE" w:rsidP="00CA1F21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6967" w:type="dxa"/>
          </w:tcPr>
          <w:p w:rsidR="00E573BE" w:rsidRDefault="00D859DA" w:rsidP="00CA1F21">
            <w:pPr>
              <w:rPr>
                <w:rFonts w:cs="Calibri"/>
                <w:b/>
              </w:rPr>
            </w:pPr>
            <w:r>
              <w:rPr>
                <w:rFonts w:cs="Calibri"/>
              </w:rPr>
              <w:t xml:space="preserve">Team </w:t>
            </w:r>
            <w:proofErr w:type="gramStart"/>
            <w:r>
              <w:rPr>
                <w:rFonts w:cs="Calibri"/>
              </w:rPr>
              <w:t>Leader ;</w:t>
            </w:r>
            <w:proofErr w:type="gramEnd"/>
            <w:r w:rsidR="00E573BE" w:rsidRPr="001C2D36">
              <w:rPr>
                <w:rFonts w:cs="Calibri"/>
              </w:rPr>
              <w:t xml:space="preserve"> Participated in programming.</w:t>
            </w:r>
          </w:p>
        </w:tc>
      </w:tr>
    </w:tbl>
    <w:p w:rsidR="00E573BE" w:rsidRDefault="00E573BE" w:rsidP="00014B7F">
      <w:pPr>
        <w:rPr>
          <w:rFonts w:ascii="Cambria" w:hAnsi="Cambria" w:cs="Calibri"/>
          <w:b/>
        </w:rPr>
      </w:pPr>
    </w:p>
    <w:p w:rsidR="005A0DE8" w:rsidRPr="005A0DE8" w:rsidRDefault="00383935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CERTIFICATIONS</w:t>
      </w:r>
    </w:p>
    <w:p w:rsidR="00B87CAC" w:rsidRDefault="00B87CAC" w:rsidP="00014B7F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Completed NPTEL Online Course </w:t>
      </w:r>
      <w:r w:rsidRPr="005A0DE8">
        <w:rPr>
          <w:rFonts w:ascii="Calibri" w:hAnsi="Calibri" w:cs="Calibri"/>
        </w:rPr>
        <w:t xml:space="preserve">in </w:t>
      </w:r>
      <w:r w:rsidRPr="002C2D84">
        <w:rPr>
          <w:rFonts w:ascii="Calibri" w:hAnsi="Calibri" w:cs="Calibri"/>
          <w:b/>
        </w:rPr>
        <w:t>“</w:t>
      </w:r>
      <w:r w:rsidRPr="002C2D84">
        <w:rPr>
          <w:rFonts w:asciiTheme="minorHAnsi" w:hAnsiTheme="minorHAnsi" w:cstheme="minorHAnsi"/>
          <w:b/>
        </w:rPr>
        <w:t>Programming, Data</w:t>
      </w:r>
      <w:r>
        <w:rPr>
          <w:rFonts w:asciiTheme="minorHAnsi" w:hAnsiTheme="minorHAnsi" w:cstheme="minorHAnsi"/>
          <w:b/>
        </w:rPr>
        <w:t xml:space="preserve"> </w:t>
      </w:r>
      <w:r w:rsidRPr="002C2D84">
        <w:rPr>
          <w:rFonts w:asciiTheme="minorHAnsi" w:hAnsiTheme="minorHAnsi" w:cstheme="minorHAnsi"/>
          <w:b/>
        </w:rPr>
        <w:t>Stru</w:t>
      </w:r>
      <w:r>
        <w:rPr>
          <w:rFonts w:asciiTheme="minorHAnsi" w:hAnsiTheme="minorHAnsi" w:cstheme="minorHAnsi"/>
          <w:b/>
        </w:rPr>
        <w:t>ctures a</w:t>
      </w:r>
      <w:r w:rsidRPr="002C2D84">
        <w:rPr>
          <w:rFonts w:asciiTheme="minorHAnsi" w:hAnsiTheme="minorHAnsi" w:cstheme="minorHAnsi"/>
          <w:b/>
        </w:rPr>
        <w:t>nd Algorithms in Python</w:t>
      </w:r>
      <w:r w:rsidRPr="005A0DE8">
        <w:rPr>
          <w:rFonts w:ascii="Calibri" w:hAnsi="Calibri" w:cs="Calibri"/>
          <w:b/>
        </w:rPr>
        <w:t>”</w:t>
      </w:r>
      <w:r>
        <w:rPr>
          <w:rFonts w:ascii="Calibri" w:hAnsi="Calibri" w:cs="Calibri"/>
          <w:b/>
        </w:rPr>
        <w:t xml:space="preserve"> with 77% (Elite Category) during </w:t>
      </w:r>
      <w:r w:rsidRPr="005A0DE8">
        <w:rPr>
          <w:rFonts w:ascii="Calibri" w:hAnsi="Calibri" w:cs="Calibri"/>
        </w:rPr>
        <w:t>Jul - Sep 2016</w:t>
      </w:r>
      <w:r>
        <w:rPr>
          <w:rFonts w:ascii="Calibri" w:hAnsi="Calibri" w:cs="Calibri"/>
        </w:rPr>
        <w:t xml:space="preserve"> conducted by IIT-Madras.</w:t>
      </w:r>
    </w:p>
    <w:p w:rsidR="00B87CAC" w:rsidRDefault="00B87CAC" w:rsidP="00014B7F">
      <w:pPr>
        <w:pStyle w:val="ListParagraph"/>
        <w:jc w:val="both"/>
        <w:rPr>
          <w:rFonts w:ascii="Calibri" w:hAnsi="Calibri" w:cs="Calibri"/>
        </w:rPr>
      </w:pPr>
    </w:p>
    <w:p w:rsidR="00014B7F" w:rsidRDefault="00014B7F" w:rsidP="00014B7F">
      <w:pPr>
        <w:pStyle w:val="ListParagraph"/>
        <w:jc w:val="both"/>
        <w:rPr>
          <w:rFonts w:ascii="Calibri" w:hAnsi="Calibri" w:cs="Calibri"/>
        </w:rPr>
      </w:pPr>
    </w:p>
    <w:p w:rsidR="002C2D84" w:rsidRPr="00383935" w:rsidRDefault="002C2D84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PAPER PRESENTATIONS</w:t>
      </w:r>
    </w:p>
    <w:p w:rsidR="002C2D84" w:rsidRPr="00E3730B" w:rsidRDefault="002C2D84" w:rsidP="00014B7F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B63AC9">
        <w:rPr>
          <w:rFonts w:ascii="Calibri" w:eastAsia="Calibri" w:hAnsi="Calibri" w:cs="Calibri"/>
        </w:rPr>
        <w:t>Presented a paper on “</w:t>
      </w:r>
      <w:r w:rsidRPr="00B63AC9">
        <w:rPr>
          <w:rFonts w:ascii="Calibri" w:eastAsia="Calibri" w:hAnsi="Calibri" w:cs="Calibri"/>
          <w:b/>
        </w:rPr>
        <w:t>INTERNET OF THINGS</w:t>
      </w:r>
      <w:r w:rsidRPr="00B63AC9">
        <w:rPr>
          <w:rFonts w:ascii="Calibri" w:eastAsia="Calibri" w:hAnsi="Calibri" w:cs="Calibri"/>
        </w:rPr>
        <w:t>” at SRKR Engineering College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Theme="minorHAnsi" w:eastAsia="Calibri" w:hAnsiTheme="minorHAnsi" w:cstheme="minorHAnsi"/>
        </w:rPr>
        <w:t>Bhimavaram</w:t>
      </w:r>
      <w:proofErr w:type="spellEnd"/>
      <w:r>
        <w:rPr>
          <w:rFonts w:asciiTheme="minorHAnsi" w:eastAsia="Calibri" w:hAnsiTheme="minorHAnsi" w:cstheme="minorHAnsi"/>
        </w:rPr>
        <w:t xml:space="preserve"> on </w:t>
      </w:r>
      <w:r w:rsidRPr="00B63AC9">
        <w:rPr>
          <w:rFonts w:asciiTheme="minorHAnsi" w:eastAsia="Calibri" w:hAnsiTheme="minorHAnsi" w:cstheme="minorHAnsi"/>
        </w:rPr>
        <w:t>10</w:t>
      </w:r>
      <w:r w:rsidRPr="00B63AC9">
        <w:rPr>
          <w:rFonts w:asciiTheme="minorHAnsi" w:eastAsia="Calibri" w:hAnsiTheme="minorHAnsi" w:cstheme="minorHAnsi"/>
          <w:vertAlign w:val="superscript"/>
        </w:rPr>
        <w:t>th</w:t>
      </w:r>
      <w:r w:rsidRPr="00B63AC9">
        <w:rPr>
          <w:rFonts w:asciiTheme="minorHAnsi" w:eastAsia="Calibri" w:hAnsiTheme="minorHAnsi" w:cstheme="minorHAnsi"/>
        </w:rPr>
        <w:t xml:space="preserve"> Feb 2017.</w:t>
      </w:r>
    </w:p>
    <w:p w:rsidR="002C2D84" w:rsidRPr="002C2D84" w:rsidRDefault="002C2D84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B63AC9">
        <w:rPr>
          <w:rFonts w:ascii="Calibri" w:eastAsia="Calibri" w:hAnsi="Calibri" w:cs="Calibri"/>
        </w:rPr>
        <w:t>Presented a paper on “</w:t>
      </w:r>
      <w:r w:rsidRPr="00B63AC9">
        <w:rPr>
          <w:rFonts w:ascii="Calibri" w:eastAsia="Calibri" w:hAnsi="Calibri" w:cs="Calibri"/>
          <w:b/>
        </w:rPr>
        <w:t>PILL CAMERA</w:t>
      </w:r>
      <w:r w:rsidRPr="00B63AC9">
        <w:rPr>
          <w:rFonts w:ascii="Calibri" w:eastAsia="Calibri" w:hAnsi="Calibri" w:cs="Calibri"/>
        </w:rPr>
        <w:t xml:space="preserve">” at </w:t>
      </w:r>
      <w:proofErr w:type="spellStart"/>
      <w:r w:rsidRPr="00B63AC9">
        <w:rPr>
          <w:rFonts w:ascii="Calibri" w:eastAsia="Calibri" w:hAnsi="Calibri" w:cs="Calibri"/>
        </w:rPr>
        <w:t>Aditya</w:t>
      </w:r>
      <w:proofErr w:type="spellEnd"/>
      <w:r w:rsidRPr="00B63AC9">
        <w:rPr>
          <w:rFonts w:ascii="Calibri" w:eastAsia="Calibri" w:hAnsi="Calibri" w:cs="Calibri"/>
        </w:rPr>
        <w:t xml:space="preserve"> Engineering College</w:t>
      </w:r>
      <w:r w:rsidRPr="00E3730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Kakinada</w:t>
      </w:r>
      <w:r w:rsidRPr="00E3730B">
        <w:rPr>
          <w:rFonts w:ascii="Calibri" w:eastAsia="Calibri" w:hAnsi="Calibri" w:cs="Calibri"/>
        </w:rPr>
        <w:t xml:space="preserve"> on </w:t>
      </w:r>
    </w:p>
    <w:p w:rsidR="002C2D84" w:rsidRDefault="00AE6618" w:rsidP="00014B7F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2C2D84" w:rsidRPr="00E3730B">
        <w:rPr>
          <w:rFonts w:ascii="Calibri" w:eastAsia="Calibri" w:hAnsi="Calibri" w:cs="Calibri"/>
        </w:rPr>
        <w:t>0</w:t>
      </w:r>
      <w:r w:rsidR="002C2D84" w:rsidRPr="00E3730B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Sept</w:t>
      </w:r>
      <w:r w:rsidR="002C2D8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2016</w:t>
      </w:r>
      <w:r w:rsidR="002C2D84" w:rsidRPr="00E3730B">
        <w:rPr>
          <w:rFonts w:ascii="Calibri" w:eastAsia="Calibri" w:hAnsi="Calibri" w:cs="Calibri"/>
        </w:rPr>
        <w:t>.</w:t>
      </w:r>
    </w:p>
    <w:p w:rsidR="00014B7F" w:rsidRDefault="00014B7F" w:rsidP="00014B7F">
      <w:pPr>
        <w:pStyle w:val="ListParagraph"/>
        <w:jc w:val="both"/>
        <w:rPr>
          <w:rFonts w:ascii="Calibri" w:eastAsia="Calibri" w:hAnsi="Calibri" w:cs="Calibri"/>
        </w:rPr>
      </w:pPr>
    </w:p>
    <w:p w:rsidR="002C2D84" w:rsidRPr="00383935" w:rsidRDefault="002C2D84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WORKSHOPS</w:t>
      </w:r>
    </w:p>
    <w:p w:rsidR="008161CC" w:rsidRPr="002C2D84" w:rsidRDefault="00D5146A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2C2D84">
        <w:rPr>
          <w:rFonts w:ascii="Calibri" w:eastAsia="Calibri" w:hAnsi="Calibri" w:cs="Calibri"/>
        </w:rPr>
        <w:t>Participated in</w:t>
      </w:r>
      <w:r w:rsidR="008161CC" w:rsidRPr="002C2D84">
        <w:rPr>
          <w:rFonts w:ascii="Calibri" w:eastAsia="Calibri" w:hAnsi="Calibri" w:cs="Calibri"/>
        </w:rPr>
        <w:t xml:space="preserve"> </w:t>
      </w:r>
      <w:r w:rsidR="00B87CAC">
        <w:rPr>
          <w:rFonts w:ascii="Calibri" w:eastAsia="Calibri" w:hAnsi="Calibri" w:cs="Calibri"/>
        </w:rPr>
        <w:t xml:space="preserve">a </w:t>
      </w:r>
      <w:r w:rsidR="008161CC" w:rsidRPr="002C2D84">
        <w:rPr>
          <w:rFonts w:ascii="Calibri" w:eastAsia="Calibri" w:hAnsi="Calibri" w:cs="Calibri"/>
        </w:rPr>
        <w:t>workshop on “</w:t>
      </w:r>
      <w:r w:rsidR="008161CC" w:rsidRPr="002C2D84">
        <w:rPr>
          <w:rFonts w:ascii="Calibri" w:eastAsia="Calibri" w:hAnsi="Calibri" w:cs="Calibri"/>
          <w:b/>
          <w:bCs/>
        </w:rPr>
        <w:t>Android and</w:t>
      </w:r>
      <w:r w:rsidR="00B83E83" w:rsidRPr="002C2D84">
        <w:rPr>
          <w:rFonts w:ascii="Calibri" w:eastAsia="Calibri" w:hAnsi="Calibri" w:cs="Calibri"/>
          <w:b/>
          <w:bCs/>
        </w:rPr>
        <w:t xml:space="preserve"> Internet of Things</w:t>
      </w:r>
      <w:r w:rsidR="008161CC" w:rsidRPr="002C2D84">
        <w:rPr>
          <w:rFonts w:ascii="Calibri" w:eastAsia="Calibri" w:hAnsi="Calibri" w:cs="Calibri"/>
        </w:rPr>
        <w:t>” conducted by</w:t>
      </w:r>
      <w:r w:rsidR="008161CC" w:rsidRPr="002C2D84">
        <w:rPr>
          <w:rFonts w:ascii="Calibri" w:eastAsia="Calibri" w:hAnsi="Calibri" w:cs="Calibri"/>
          <w:spacing w:val="-30"/>
        </w:rPr>
        <w:t xml:space="preserve"> </w:t>
      </w:r>
      <w:r w:rsidR="0014704E" w:rsidRPr="002C2D84">
        <w:rPr>
          <w:rFonts w:ascii="Calibri" w:eastAsia="Calibri" w:hAnsi="Calibri" w:cs="Calibri"/>
        </w:rPr>
        <w:t xml:space="preserve">SVECW, </w:t>
      </w:r>
      <w:proofErr w:type="spellStart"/>
      <w:r w:rsidR="0014704E" w:rsidRPr="002C2D84">
        <w:rPr>
          <w:rFonts w:ascii="Calibri" w:eastAsia="Calibri" w:hAnsi="Calibri" w:cs="Calibri"/>
        </w:rPr>
        <w:t>Bhimavaram</w:t>
      </w:r>
      <w:proofErr w:type="spellEnd"/>
      <w:r w:rsidR="0014704E" w:rsidRPr="002C2D84">
        <w:rPr>
          <w:rFonts w:ascii="Calibri" w:eastAsia="Calibri" w:hAnsi="Calibri" w:cs="Calibri"/>
        </w:rPr>
        <w:t xml:space="preserve"> </w:t>
      </w:r>
      <w:r w:rsidR="00B87CAC">
        <w:rPr>
          <w:rFonts w:ascii="Calibri" w:eastAsia="Calibri" w:hAnsi="Calibri" w:cs="Calibri"/>
        </w:rPr>
        <w:t>in</w:t>
      </w:r>
      <w:r w:rsidR="0014704E" w:rsidRPr="002C2D84">
        <w:rPr>
          <w:rFonts w:ascii="Calibri" w:eastAsia="Calibri" w:hAnsi="Calibri" w:cs="Calibri"/>
        </w:rPr>
        <w:t xml:space="preserve"> Aug</w:t>
      </w:r>
      <w:r w:rsidR="00B87CAC">
        <w:rPr>
          <w:rFonts w:ascii="Calibri" w:eastAsia="Calibri" w:hAnsi="Calibri" w:cs="Calibri"/>
        </w:rPr>
        <w:t xml:space="preserve">ust </w:t>
      </w:r>
      <w:r w:rsidR="008161CC" w:rsidRPr="002C2D84">
        <w:rPr>
          <w:rFonts w:ascii="Calibri" w:eastAsia="Calibri" w:hAnsi="Calibri" w:cs="Calibri"/>
        </w:rPr>
        <w:t>2016</w:t>
      </w:r>
      <w:r w:rsidR="00B83E83" w:rsidRPr="002C2D84">
        <w:rPr>
          <w:rFonts w:ascii="Calibri" w:eastAsia="Calibri" w:hAnsi="Calibri" w:cs="Calibri"/>
        </w:rPr>
        <w:t>.</w:t>
      </w:r>
    </w:p>
    <w:p w:rsidR="00B87CAC" w:rsidRPr="00014B7F" w:rsidRDefault="008161CC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B87CAC">
        <w:rPr>
          <w:rFonts w:ascii="Calibri" w:eastAsia="Calibri" w:hAnsi="Calibri" w:cs="Calibri"/>
        </w:rPr>
        <w:t>Participated</w:t>
      </w:r>
      <w:r w:rsidRPr="00B87CAC">
        <w:rPr>
          <w:rFonts w:ascii="Calibri" w:eastAsia="Calibri" w:hAnsi="Calibri" w:cs="Calibri"/>
          <w:spacing w:val="-5"/>
        </w:rPr>
        <w:t xml:space="preserve"> </w:t>
      </w:r>
      <w:r w:rsidRPr="00B87CAC">
        <w:rPr>
          <w:rFonts w:ascii="Calibri" w:eastAsia="Calibri" w:hAnsi="Calibri" w:cs="Calibri"/>
        </w:rPr>
        <w:t>in</w:t>
      </w:r>
      <w:r w:rsidRPr="00B87CAC">
        <w:rPr>
          <w:rFonts w:ascii="Calibri" w:eastAsia="Calibri" w:hAnsi="Calibri" w:cs="Calibri"/>
          <w:spacing w:val="-4"/>
        </w:rPr>
        <w:t xml:space="preserve"> </w:t>
      </w:r>
      <w:r w:rsidR="00B87CAC" w:rsidRPr="00B87CAC">
        <w:rPr>
          <w:rFonts w:ascii="Calibri" w:eastAsia="Calibri" w:hAnsi="Calibri" w:cs="Calibri"/>
          <w:spacing w:val="-4"/>
        </w:rPr>
        <w:t xml:space="preserve">a </w:t>
      </w:r>
      <w:r w:rsidRPr="00B87CAC">
        <w:rPr>
          <w:rFonts w:ascii="Calibri" w:eastAsia="Calibri" w:hAnsi="Calibri" w:cs="Calibri"/>
        </w:rPr>
        <w:t>workshop</w:t>
      </w:r>
      <w:r w:rsidR="0014704E" w:rsidRPr="00B87CAC">
        <w:rPr>
          <w:rFonts w:ascii="Calibri" w:eastAsia="Calibri" w:hAnsi="Calibri" w:cs="Calibri"/>
          <w:spacing w:val="-5"/>
        </w:rPr>
        <w:t xml:space="preserve"> </w:t>
      </w:r>
      <w:r w:rsidRPr="00B87CAC">
        <w:rPr>
          <w:rFonts w:ascii="Calibri" w:eastAsia="Calibri" w:hAnsi="Calibri" w:cs="Calibri"/>
        </w:rPr>
        <w:t>on “</w:t>
      </w:r>
      <w:r w:rsidR="0014704E" w:rsidRPr="00B87CAC">
        <w:rPr>
          <w:rFonts w:ascii="Calibri" w:eastAsia="Calibri" w:hAnsi="Calibri" w:cs="Calibri"/>
          <w:b/>
        </w:rPr>
        <w:t>Intellectual</w:t>
      </w:r>
      <w:r w:rsidR="0014704E" w:rsidRPr="00B87CAC">
        <w:rPr>
          <w:rFonts w:ascii="Calibri" w:eastAsia="Calibri" w:hAnsi="Calibri" w:cs="Calibri"/>
        </w:rPr>
        <w:t xml:space="preserve"> </w:t>
      </w:r>
      <w:r w:rsidRPr="00B87CAC">
        <w:rPr>
          <w:rFonts w:ascii="Calibri" w:eastAsia="Calibri" w:hAnsi="Calibri" w:cs="Calibri"/>
          <w:b/>
          <w:bCs/>
        </w:rPr>
        <w:t>Learning</w:t>
      </w:r>
      <w:r w:rsidRPr="00B87CAC">
        <w:rPr>
          <w:rFonts w:ascii="Calibri" w:eastAsia="Calibri" w:hAnsi="Calibri" w:cs="Calibri"/>
          <w:b/>
          <w:bCs/>
          <w:spacing w:val="-4"/>
        </w:rPr>
        <w:t xml:space="preserve"> </w:t>
      </w:r>
      <w:r w:rsidRPr="00B87CAC">
        <w:rPr>
          <w:rFonts w:ascii="Calibri" w:eastAsia="Calibri" w:hAnsi="Calibri" w:cs="Calibri"/>
          <w:b/>
          <w:bCs/>
        </w:rPr>
        <w:t>in</w:t>
      </w:r>
      <w:r w:rsidRPr="00B87CAC">
        <w:rPr>
          <w:rFonts w:ascii="Calibri" w:eastAsia="Calibri" w:hAnsi="Calibri" w:cs="Calibri"/>
          <w:b/>
          <w:bCs/>
          <w:spacing w:val="-3"/>
        </w:rPr>
        <w:t xml:space="preserve"> </w:t>
      </w:r>
      <w:r w:rsidRPr="00B87CAC">
        <w:rPr>
          <w:rFonts w:ascii="Calibri" w:eastAsia="Calibri" w:hAnsi="Calibri" w:cs="Calibri"/>
          <w:b/>
          <w:bCs/>
        </w:rPr>
        <w:t>Engineering</w:t>
      </w:r>
      <w:r w:rsidRPr="00B87CAC">
        <w:rPr>
          <w:rFonts w:ascii="Calibri" w:eastAsia="Calibri" w:hAnsi="Calibri" w:cs="Calibri"/>
          <w:b/>
          <w:bCs/>
          <w:spacing w:val="-4"/>
        </w:rPr>
        <w:t xml:space="preserve"> </w:t>
      </w:r>
      <w:r w:rsidRPr="00B87CAC">
        <w:rPr>
          <w:rFonts w:ascii="Calibri" w:eastAsia="Calibri" w:hAnsi="Calibri" w:cs="Calibri"/>
          <w:b/>
          <w:bCs/>
        </w:rPr>
        <w:t>Applications</w:t>
      </w:r>
      <w:r w:rsidRPr="00B87CAC">
        <w:rPr>
          <w:rFonts w:ascii="Calibri" w:eastAsia="Calibri" w:hAnsi="Calibri" w:cs="Calibri"/>
        </w:rPr>
        <w:t>”</w:t>
      </w:r>
      <w:r w:rsidRPr="00B87CAC">
        <w:rPr>
          <w:rFonts w:ascii="Calibri" w:eastAsia="Calibri" w:hAnsi="Calibri" w:cs="Calibri"/>
          <w:spacing w:val="-5"/>
        </w:rPr>
        <w:t xml:space="preserve"> </w:t>
      </w:r>
      <w:r w:rsidRPr="00B87CAC">
        <w:rPr>
          <w:rFonts w:ascii="Calibri" w:eastAsia="Calibri" w:hAnsi="Calibri" w:cs="Calibri"/>
        </w:rPr>
        <w:t>conducted</w:t>
      </w:r>
      <w:r w:rsidRPr="00B87CAC">
        <w:rPr>
          <w:rFonts w:ascii="Calibri" w:eastAsia="Calibri" w:hAnsi="Calibri" w:cs="Calibri"/>
          <w:spacing w:val="-5"/>
        </w:rPr>
        <w:t xml:space="preserve"> </w:t>
      </w:r>
      <w:r w:rsidR="00B87CAC" w:rsidRPr="00B87CAC">
        <w:rPr>
          <w:rFonts w:ascii="Calibri" w:eastAsia="Calibri" w:hAnsi="Calibri" w:cs="Calibri"/>
        </w:rPr>
        <w:t>by Vishnu Educational Development and Innovation Centre (VEDIC), Hyderabad during</w:t>
      </w:r>
      <w:r w:rsidR="00B87CAC" w:rsidRPr="00B87CAC">
        <w:rPr>
          <w:rFonts w:ascii="Calibri" w:eastAsia="Calibri" w:hAnsi="Calibri" w:cs="Calibri"/>
          <w:spacing w:val="-13"/>
        </w:rPr>
        <w:t xml:space="preserve"> </w:t>
      </w:r>
      <w:r w:rsidR="00B87CAC">
        <w:rPr>
          <w:rFonts w:ascii="Calibri" w:eastAsia="Calibri" w:hAnsi="Calibri" w:cs="Calibri"/>
        </w:rPr>
        <w:t xml:space="preserve"> </w:t>
      </w:r>
      <w:r w:rsidR="00CB3BF6" w:rsidRPr="00CB3BF6">
        <w:rPr>
          <w:rFonts w:ascii="Calibri" w:eastAsia="Calibri" w:hAnsi="Calibri" w:cs="Calibri"/>
        </w:rPr>
        <w:t>12-15</w:t>
      </w:r>
      <w:r w:rsidR="00CB3BF6">
        <w:rPr>
          <w:rFonts w:ascii="Calibri" w:eastAsia="Calibri" w:hAnsi="Calibri" w:cs="Calibri"/>
        </w:rPr>
        <w:t>,</w:t>
      </w:r>
      <w:r w:rsidR="00CB3BF6" w:rsidRPr="00CB3BF6">
        <w:rPr>
          <w:rFonts w:ascii="Calibri" w:eastAsia="Calibri" w:hAnsi="Calibri" w:cs="Calibri"/>
        </w:rPr>
        <w:t xml:space="preserve"> Dec</w:t>
      </w:r>
      <w:r w:rsidR="00CB3BF6">
        <w:rPr>
          <w:rFonts w:ascii="Calibri" w:eastAsia="Calibri" w:hAnsi="Calibri" w:cs="Calibri"/>
        </w:rPr>
        <w:t>ember</w:t>
      </w:r>
      <w:r w:rsidR="00CB3BF6" w:rsidRPr="00CB3BF6">
        <w:rPr>
          <w:rFonts w:ascii="Calibri" w:eastAsia="Calibri" w:hAnsi="Calibri" w:cs="Calibri"/>
        </w:rPr>
        <w:t xml:space="preserve"> 2016</w:t>
      </w:r>
    </w:p>
    <w:p w:rsidR="00014B7F" w:rsidRPr="00CB3BF6" w:rsidRDefault="00014B7F" w:rsidP="00014B7F">
      <w:pPr>
        <w:pStyle w:val="ListParagraph"/>
        <w:jc w:val="both"/>
        <w:rPr>
          <w:rFonts w:ascii="Cambria" w:hAnsi="Cambria"/>
        </w:rPr>
      </w:pPr>
    </w:p>
    <w:p w:rsidR="002C2D84" w:rsidRPr="00383935" w:rsidRDefault="002C2D84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CO-CURRICULAR ACTIVITIES</w:t>
      </w:r>
    </w:p>
    <w:p w:rsidR="00B83E83" w:rsidRPr="00B83E83" w:rsidRDefault="00B83E83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libri" w:eastAsia="Calibri" w:hAnsi="Calibri" w:cs="Calibri"/>
        </w:rPr>
        <w:t xml:space="preserve">Participated in the </w:t>
      </w:r>
      <w:r w:rsidR="0014704E">
        <w:rPr>
          <w:rFonts w:ascii="Calibri" w:eastAsia="Calibri" w:hAnsi="Calibri" w:cs="Calibri"/>
        </w:rPr>
        <w:t>“</w:t>
      </w:r>
      <w:proofErr w:type="spellStart"/>
      <w:r w:rsidR="0014704E" w:rsidRPr="0014704E">
        <w:rPr>
          <w:rFonts w:ascii="Calibri" w:eastAsia="Calibri" w:hAnsi="Calibri" w:cs="Calibri"/>
          <w:b/>
        </w:rPr>
        <w:t>SunTek</w:t>
      </w:r>
      <w:proofErr w:type="spellEnd"/>
      <w:r w:rsidR="0014704E" w:rsidRPr="0014704E">
        <w:rPr>
          <w:rFonts w:ascii="Calibri" w:eastAsia="Calibri" w:hAnsi="Calibri" w:cs="Calibri"/>
          <w:b/>
        </w:rPr>
        <w:t xml:space="preserve"> Pro Code Master Event</w:t>
      </w:r>
      <w:r w:rsidR="0014704E">
        <w:rPr>
          <w:rFonts w:ascii="Calibri" w:eastAsia="Calibri" w:hAnsi="Calibri" w:cs="Calibri"/>
          <w:b/>
        </w:rPr>
        <w:t xml:space="preserve">” </w:t>
      </w:r>
      <w:r w:rsidR="0014704E">
        <w:rPr>
          <w:rFonts w:ascii="Calibri" w:eastAsia="Calibri" w:hAnsi="Calibri" w:cs="Calibri"/>
        </w:rPr>
        <w:t xml:space="preserve">conducted by </w:t>
      </w:r>
      <w:proofErr w:type="spellStart"/>
      <w:r w:rsidR="0014704E">
        <w:rPr>
          <w:rFonts w:ascii="Calibri" w:eastAsia="Calibri" w:hAnsi="Calibri" w:cs="Calibri"/>
        </w:rPr>
        <w:t>Suntek</w:t>
      </w:r>
      <w:proofErr w:type="spellEnd"/>
      <w:r w:rsidR="0014704E">
        <w:rPr>
          <w:rFonts w:ascii="Calibri" w:eastAsia="Calibri" w:hAnsi="Calibri" w:cs="Calibri"/>
        </w:rPr>
        <w:t xml:space="preserve"> Corp, Hyderabad during Dec</w:t>
      </w:r>
      <w:r w:rsidR="00D5146A">
        <w:rPr>
          <w:rFonts w:ascii="Calibri" w:eastAsia="Calibri" w:hAnsi="Calibri" w:cs="Calibri"/>
        </w:rPr>
        <w:t>-</w:t>
      </w:r>
      <w:r w:rsidR="0014704E">
        <w:rPr>
          <w:rFonts w:ascii="Calibri" w:eastAsia="Calibri" w:hAnsi="Calibri" w:cs="Calibri"/>
        </w:rPr>
        <w:t>2016.</w:t>
      </w:r>
    </w:p>
    <w:p w:rsidR="0014704E" w:rsidRPr="00014B7F" w:rsidRDefault="009A4404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libri" w:eastAsia="Calibri" w:hAnsi="Calibri" w:cs="Calibri"/>
        </w:rPr>
        <w:t xml:space="preserve">Participated in </w:t>
      </w:r>
      <w:r w:rsidR="00AE6618">
        <w:rPr>
          <w:rFonts w:ascii="Calibri" w:eastAsia="Calibri" w:hAnsi="Calibri" w:cs="Calibri"/>
        </w:rPr>
        <w:t>“</w:t>
      </w:r>
      <w:proofErr w:type="spellStart"/>
      <w:r w:rsidR="00B83E83" w:rsidRPr="00D5146A">
        <w:rPr>
          <w:rFonts w:ascii="Calibri" w:eastAsia="Calibri" w:hAnsi="Calibri" w:cs="Calibri"/>
          <w:b/>
        </w:rPr>
        <w:t>Hackathon</w:t>
      </w:r>
      <w:proofErr w:type="spellEnd"/>
      <w:r w:rsidR="00AE6618">
        <w:rPr>
          <w:rFonts w:ascii="Calibri" w:eastAsia="Calibri" w:hAnsi="Calibri" w:cs="Calibri"/>
          <w:b/>
        </w:rPr>
        <w:t>”</w:t>
      </w:r>
      <w:r w:rsidR="00B83E83"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at</w:t>
      </w:r>
      <w:r w:rsidR="00D5146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National level Symposium </w:t>
      </w:r>
      <w:r w:rsidR="00D5146A">
        <w:rPr>
          <w:rFonts w:ascii="Calibri" w:hAnsi="Calibri" w:cs="Calibri"/>
        </w:rPr>
        <w:t xml:space="preserve">for Women, </w:t>
      </w:r>
      <w:proofErr w:type="spellStart"/>
      <w:r w:rsidR="00D5146A">
        <w:rPr>
          <w:rFonts w:ascii="Calibri" w:hAnsi="Calibri" w:cs="Calibri"/>
        </w:rPr>
        <w:t>Medha</w:t>
      </w:r>
      <w:proofErr w:type="spellEnd"/>
      <w:r w:rsidR="00D5146A">
        <w:rPr>
          <w:rFonts w:ascii="Calibri" w:hAnsi="Calibri" w:cs="Calibri"/>
        </w:rPr>
        <w:t xml:space="preserve"> Milan 2K17</w:t>
      </w:r>
      <w:r w:rsidRPr="009A4404">
        <w:rPr>
          <w:rFonts w:ascii="Calibri" w:hAnsi="Calibri" w:cs="Calibri"/>
        </w:rPr>
        <w:t xml:space="preserve"> </w:t>
      </w:r>
      <w:r w:rsidR="005A0DE8" w:rsidRPr="009A4404">
        <w:rPr>
          <w:rFonts w:ascii="Calibri" w:hAnsi="Calibri" w:cs="Calibri"/>
        </w:rPr>
        <w:t>in</w:t>
      </w:r>
      <w:r w:rsidR="00AE6618">
        <w:rPr>
          <w:rFonts w:ascii="Calibri" w:hAnsi="Calibri" w:cs="Calibri"/>
        </w:rPr>
        <w:t xml:space="preserve"> </w:t>
      </w:r>
      <w:proofErr w:type="spellStart"/>
      <w:r w:rsidR="005A0DE8" w:rsidRPr="009A4404">
        <w:rPr>
          <w:rFonts w:ascii="Calibri" w:hAnsi="Calibri" w:cs="Calibri"/>
        </w:rPr>
        <w:t>Shri</w:t>
      </w:r>
      <w:proofErr w:type="spellEnd"/>
      <w:r w:rsidRPr="009A4404">
        <w:rPr>
          <w:rFonts w:ascii="Calibri" w:hAnsi="Calibri" w:cs="Calibri"/>
        </w:rPr>
        <w:t xml:space="preserve"> Vishnu </w:t>
      </w:r>
      <w:r w:rsidR="00D5146A">
        <w:rPr>
          <w:rFonts w:ascii="Calibri" w:hAnsi="Calibri" w:cs="Calibri"/>
        </w:rPr>
        <w:t>Engineering College f</w:t>
      </w:r>
      <w:r w:rsidRPr="009A4404">
        <w:rPr>
          <w:rFonts w:ascii="Calibri" w:hAnsi="Calibri" w:cs="Calibri"/>
        </w:rPr>
        <w:t>or Women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Bhimavaram</w:t>
      </w:r>
      <w:proofErr w:type="spellEnd"/>
      <w:r w:rsidRPr="009A4404">
        <w:rPr>
          <w:rFonts w:ascii="Calibri" w:hAnsi="Calibri" w:cs="Calibri"/>
        </w:rPr>
        <w:t>.</w:t>
      </w:r>
      <w:r w:rsidR="00CB3BF6">
        <w:rPr>
          <w:rFonts w:ascii="Calibri" w:hAnsi="Calibri" w:cs="Calibri"/>
        </w:rPr>
        <w:t xml:space="preserve"> </w:t>
      </w:r>
    </w:p>
    <w:p w:rsidR="00014B7F" w:rsidRPr="00D5146A" w:rsidRDefault="00014B7F" w:rsidP="00014B7F">
      <w:pPr>
        <w:pStyle w:val="ListParagraph"/>
        <w:jc w:val="both"/>
        <w:rPr>
          <w:rFonts w:ascii="Cambria" w:hAnsi="Cambria"/>
        </w:rPr>
      </w:pPr>
    </w:p>
    <w:p w:rsidR="008161CC" w:rsidRPr="00383935" w:rsidRDefault="008161CC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EXTRA CURRICULAR ACTIVITIES</w:t>
      </w:r>
    </w:p>
    <w:p w:rsidR="00CB3BF6" w:rsidRPr="00CB3BF6" w:rsidRDefault="00CB3BF6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CB3BF6">
        <w:rPr>
          <w:rFonts w:ascii="Calibri"/>
        </w:rPr>
        <w:t xml:space="preserve">Organized </w:t>
      </w:r>
      <w:r w:rsidR="00E5366F" w:rsidRPr="00CB3BF6">
        <w:rPr>
          <w:rFonts w:ascii="Calibri"/>
          <w:b/>
        </w:rPr>
        <w:t>Digital Financial Literacy campaign</w:t>
      </w:r>
      <w:r w:rsidR="005A0DE8" w:rsidRPr="00CB3BF6">
        <w:rPr>
          <w:rFonts w:ascii="Calibri"/>
          <w:b/>
        </w:rPr>
        <w:t xml:space="preserve"> </w:t>
      </w:r>
      <w:r w:rsidRPr="00CB3BF6">
        <w:rPr>
          <w:rFonts w:ascii="Calibri"/>
        </w:rPr>
        <w:t xml:space="preserve">for </w:t>
      </w:r>
      <w:proofErr w:type="spellStart"/>
      <w:r w:rsidRPr="00CB3BF6">
        <w:rPr>
          <w:rFonts w:ascii="Calibri"/>
        </w:rPr>
        <w:t>B.Tech</w:t>
      </w:r>
      <w:proofErr w:type="spellEnd"/>
      <w:r w:rsidRPr="00CB3BF6">
        <w:rPr>
          <w:rFonts w:ascii="Calibri"/>
        </w:rPr>
        <w:t xml:space="preserve"> Students</w:t>
      </w:r>
      <w:r w:rsidRPr="00CB3BF6">
        <w:rPr>
          <w:rFonts w:ascii="Calibri"/>
          <w:b/>
        </w:rPr>
        <w:t xml:space="preserve"> </w:t>
      </w:r>
      <w:r w:rsidRPr="00CB3BF6">
        <w:rPr>
          <w:rFonts w:asciiTheme="minorHAnsi" w:hAnsiTheme="minorHAnsi" w:cstheme="minorHAnsi"/>
        </w:rPr>
        <w:t xml:space="preserve">as per the guidelines </w:t>
      </w:r>
      <w:proofErr w:type="gramStart"/>
      <w:r w:rsidRPr="00CB3BF6">
        <w:rPr>
          <w:rFonts w:asciiTheme="minorHAnsi" w:hAnsiTheme="minorHAnsi" w:cstheme="minorHAnsi"/>
        </w:rPr>
        <w:t xml:space="preserve">of  </w:t>
      </w:r>
      <w:proofErr w:type="spellStart"/>
      <w:r w:rsidRPr="00CB3BF6">
        <w:rPr>
          <w:rFonts w:asciiTheme="minorHAnsi" w:hAnsiTheme="minorHAnsi" w:cstheme="minorHAnsi"/>
        </w:rPr>
        <w:t>Vittiya</w:t>
      </w:r>
      <w:proofErr w:type="spellEnd"/>
      <w:proofErr w:type="gramEnd"/>
      <w:r w:rsidRPr="00CB3BF6">
        <w:rPr>
          <w:rFonts w:asciiTheme="minorHAnsi" w:hAnsiTheme="minorHAnsi" w:cstheme="minorHAnsi"/>
        </w:rPr>
        <w:t xml:space="preserve"> </w:t>
      </w:r>
      <w:proofErr w:type="spellStart"/>
      <w:r w:rsidRPr="00CB3BF6">
        <w:rPr>
          <w:rFonts w:asciiTheme="minorHAnsi" w:hAnsiTheme="minorHAnsi" w:cstheme="minorHAnsi"/>
        </w:rPr>
        <w:t>Saksharata</w:t>
      </w:r>
      <w:proofErr w:type="spellEnd"/>
      <w:r w:rsidRPr="00CB3BF6">
        <w:rPr>
          <w:rFonts w:asciiTheme="minorHAnsi" w:hAnsiTheme="minorHAnsi" w:cstheme="minorHAnsi"/>
        </w:rPr>
        <w:t xml:space="preserve"> </w:t>
      </w:r>
      <w:proofErr w:type="spellStart"/>
      <w:r w:rsidRPr="00CB3BF6">
        <w:rPr>
          <w:rFonts w:asciiTheme="minorHAnsi" w:hAnsiTheme="minorHAnsi" w:cstheme="minorHAnsi"/>
        </w:rPr>
        <w:t>Abhiyaan</w:t>
      </w:r>
      <w:proofErr w:type="spellEnd"/>
      <w:r w:rsidRPr="00CB3BF6">
        <w:rPr>
          <w:rFonts w:asciiTheme="minorHAnsi" w:hAnsiTheme="minorHAnsi" w:cstheme="minorHAnsi"/>
        </w:rPr>
        <w:t xml:space="preserve"> (VISAKA), MHRD under Computer Society of India Student Branch of SVECW 08.03.</w:t>
      </w:r>
      <w:r w:rsidR="00E5366F" w:rsidRPr="00CB3BF6">
        <w:rPr>
          <w:rFonts w:ascii="Calibri"/>
        </w:rPr>
        <w:t>2017</w:t>
      </w:r>
      <w:r w:rsidR="005A0DE8" w:rsidRPr="00CB3BF6">
        <w:rPr>
          <w:rFonts w:ascii="Calibri"/>
        </w:rPr>
        <w:t>.</w:t>
      </w:r>
    </w:p>
    <w:p w:rsidR="002170BC" w:rsidRPr="002170BC" w:rsidRDefault="00CB3BF6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libri"/>
        </w:rPr>
        <w:t xml:space="preserve">Participated as student volunteer in various events organized at department and college level </w:t>
      </w:r>
      <w:r w:rsidR="002170BC" w:rsidRPr="008161CC">
        <w:rPr>
          <w:rFonts w:ascii="Calibri"/>
        </w:rPr>
        <w:t>i</w:t>
      </w:r>
      <w:r w:rsidR="002170BC" w:rsidRPr="008161CC">
        <w:rPr>
          <w:rFonts w:ascii="Calibri"/>
          <w:spacing w:val="-5"/>
        </w:rPr>
        <w:t xml:space="preserve">n </w:t>
      </w:r>
      <w:proofErr w:type="spellStart"/>
      <w:r w:rsidR="002170BC" w:rsidRPr="008161CC">
        <w:rPr>
          <w:rFonts w:ascii="Calibri"/>
        </w:rPr>
        <w:t>Shr</w:t>
      </w:r>
      <w:r w:rsidR="002170BC" w:rsidRPr="008161CC">
        <w:rPr>
          <w:rFonts w:ascii="Calibri"/>
          <w:spacing w:val="-3"/>
        </w:rPr>
        <w:t>i</w:t>
      </w:r>
      <w:proofErr w:type="spellEnd"/>
      <w:r w:rsidR="002170BC" w:rsidRPr="008161CC">
        <w:rPr>
          <w:rFonts w:ascii="Calibri"/>
          <w:spacing w:val="-3"/>
        </w:rPr>
        <w:t xml:space="preserve"> </w:t>
      </w:r>
      <w:r w:rsidR="002170BC" w:rsidRPr="008161CC">
        <w:rPr>
          <w:rFonts w:ascii="Calibri"/>
        </w:rPr>
        <w:t>Vishnu Engineerin</w:t>
      </w:r>
      <w:r w:rsidR="002170BC" w:rsidRPr="008161CC">
        <w:rPr>
          <w:rFonts w:ascii="Calibri"/>
          <w:spacing w:val="-8"/>
        </w:rPr>
        <w:t xml:space="preserve">g </w:t>
      </w:r>
      <w:r w:rsidR="002170BC" w:rsidRPr="008161CC">
        <w:rPr>
          <w:rFonts w:ascii="Calibri"/>
        </w:rPr>
        <w:t>College fo</w:t>
      </w:r>
      <w:r w:rsidR="002170BC" w:rsidRPr="008161CC">
        <w:rPr>
          <w:rFonts w:ascii="Calibri"/>
          <w:spacing w:val="-3"/>
        </w:rPr>
        <w:t xml:space="preserve">r </w:t>
      </w:r>
      <w:r w:rsidR="002170BC" w:rsidRPr="008161CC">
        <w:rPr>
          <w:rFonts w:ascii="Calibri"/>
        </w:rPr>
        <w:t>Women</w:t>
      </w:r>
      <w:r w:rsidR="002170BC" w:rsidRPr="008161CC">
        <w:rPr>
          <w:rFonts w:ascii="Calibri" w:eastAsia="Calibri" w:hAnsi="Calibri" w:cs="Calibri"/>
        </w:rPr>
        <w:t>.</w:t>
      </w:r>
    </w:p>
    <w:p w:rsidR="00CB3BF6" w:rsidRPr="00CB3BF6" w:rsidRDefault="008161CC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CB3BF6">
        <w:rPr>
          <w:rFonts w:ascii="Calibri"/>
        </w:rPr>
        <w:t xml:space="preserve">Student Member of </w:t>
      </w:r>
      <w:r w:rsidRPr="00CB3BF6">
        <w:rPr>
          <w:rFonts w:ascii="Calibri"/>
          <w:b/>
        </w:rPr>
        <w:t xml:space="preserve">Computer Society of </w:t>
      </w:r>
      <w:r w:rsidR="005A0DE8" w:rsidRPr="00CB3BF6">
        <w:rPr>
          <w:rFonts w:ascii="Calibri"/>
          <w:b/>
        </w:rPr>
        <w:t>India (</w:t>
      </w:r>
      <w:r w:rsidRPr="00CB3BF6">
        <w:rPr>
          <w:rFonts w:ascii="Calibri"/>
          <w:b/>
        </w:rPr>
        <w:t xml:space="preserve">CSI) </w:t>
      </w:r>
      <w:r w:rsidRPr="00CB3BF6">
        <w:rPr>
          <w:rFonts w:ascii="Calibri"/>
        </w:rPr>
        <w:t>from</w:t>
      </w:r>
      <w:r w:rsidRPr="00CB3BF6">
        <w:rPr>
          <w:rFonts w:ascii="Calibri"/>
          <w:spacing w:val="-31"/>
        </w:rPr>
        <w:t xml:space="preserve"> </w:t>
      </w:r>
      <w:r w:rsidR="002170BC" w:rsidRPr="00CB3BF6">
        <w:rPr>
          <w:rFonts w:ascii="Calibri"/>
        </w:rPr>
        <w:t>2014</w:t>
      </w:r>
      <w:r w:rsidRPr="00CB3BF6">
        <w:rPr>
          <w:rFonts w:ascii="Calibri"/>
        </w:rPr>
        <w:t>.</w:t>
      </w:r>
    </w:p>
    <w:p w:rsidR="00F2382F" w:rsidRPr="00F2382F" w:rsidRDefault="008161CC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8161CC">
        <w:rPr>
          <w:rFonts w:ascii="Calibri"/>
        </w:rPr>
        <w:t>Participated and won prizes in several</w:t>
      </w:r>
      <w:r w:rsidR="00CB3BF6">
        <w:rPr>
          <w:rFonts w:ascii="Calibri"/>
        </w:rPr>
        <w:t xml:space="preserve"> events organized by professional bodies of SVECW like </w:t>
      </w:r>
      <w:r w:rsidRPr="00CB3BF6">
        <w:rPr>
          <w:rFonts w:ascii="Calibri"/>
        </w:rPr>
        <w:t xml:space="preserve"> </w:t>
      </w:r>
      <w:r w:rsidRPr="00F2382F">
        <w:rPr>
          <w:rFonts w:ascii="Calibri"/>
          <w:b/>
        </w:rPr>
        <w:t>I</w:t>
      </w:r>
      <w:r w:rsidR="00F2382F">
        <w:rPr>
          <w:rFonts w:ascii="Calibri"/>
          <w:b/>
        </w:rPr>
        <w:t xml:space="preserve">ndian </w:t>
      </w:r>
      <w:r w:rsidRPr="00F2382F">
        <w:rPr>
          <w:rFonts w:ascii="Calibri"/>
          <w:b/>
        </w:rPr>
        <w:t>S</w:t>
      </w:r>
      <w:r w:rsidR="00F2382F">
        <w:rPr>
          <w:rFonts w:ascii="Calibri"/>
          <w:b/>
        </w:rPr>
        <w:t xml:space="preserve">ociety of Technical Education, Eco Friendly Association, </w:t>
      </w:r>
      <w:r w:rsidR="00F2382F" w:rsidRPr="00F2382F">
        <w:rPr>
          <w:rFonts w:ascii="Calibri"/>
          <w:b/>
        </w:rPr>
        <w:t>Amateur Astronomy Association</w:t>
      </w:r>
    </w:p>
    <w:p w:rsidR="009115F6" w:rsidRDefault="009115F6" w:rsidP="00014B7F">
      <w:pPr>
        <w:rPr>
          <w:rFonts w:ascii="Cambria" w:hAnsi="Cambria" w:cs="Calibri"/>
          <w:b/>
        </w:rPr>
      </w:pPr>
    </w:p>
    <w:p w:rsidR="000F307B" w:rsidRPr="00383935" w:rsidRDefault="000F307B" w:rsidP="000F307B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STRENGTHS</w:t>
      </w: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Pr="00383935" w:rsidRDefault="000F307B" w:rsidP="000F307B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HOBBBIES</w:t>
      </w: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0F307B" w:rsidRDefault="000F307B" w:rsidP="00014B7F">
      <w:pPr>
        <w:rPr>
          <w:rFonts w:ascii="Cambria" w:hAnsi="Cambria" w:cs="Calibri"/>
          <w:b/>
        </w:rPr>
      </w:pPr>
    </w:p>
    <w:p w:rsidR="00355D83" w:rsidRPr="00383935" w:rsidRDefault="00355D83" w:rsidP="00355D83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PERSONAL INFORMATION</w:t>
      </w:r>
    </w:p>
    <w:p w:rsidR="009115F6" w:rsidRDefault="009115F6" w:rsidP="00014B7F">
      <w:pPr>
        <w:rPr>
          <w:rFonts w:ascii="Cambria" w:hAnsi="Cambria" w:cs="Calibri"/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2466"/>
        <w:gridCol w:w="4869"/>
      </w:tblGrid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8F7DA4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Father Name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8F7DA4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Father’s Occupation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8F7DA4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Mother Name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355D83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Mother’s Occupation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Languages Known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Hobbies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Nationality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Communication Address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55D83" w:rsidRPr="00355D83" w:rsidTr="00FF1461">
        <w:trPr>
          <w:jc w:val="center"/>
        </w:trPr>
        <w:tc>
          <w:tcPr>
            <w:tcW w:w="2466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LinkedIn Profile URL</w:t>
            </w:r>
          </w:p>
        </w:tc>
        <w:tc>
          <w:tcPr>
            <w:tcW w:w="4869" w:type="dxa"/>
          </w:tcPr>
          <w:p w:rsidR="00355D83" w:rsidRPr="00355D83" w:rsidRDefault="00355D83" w:rsidP="00014B7F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355D83" w:rsidRDefault="00355D83" w:rsidP="00014B7F">
      <w:pPr>
        <w:rPr>
          <w:rFonts w:ascii="Cambria" w:hAnsi="Cambria" w:cs="Calibri"/>
          <w:b/>
        </w:rPr>
      </w:pPr>
    </w:p>
    <w:p w:rsidR="00355D83" w:rsidRPr="00355D83" w:rsidRDefault="00355D83" w:rsidP="00014B7F">
      <w:pPr>
        <w:rPr>
          <w:rFonts w:asciiTheme="minorHAnsi" w:hAnsiTheme="minorHAnsi" w:cstheme="minorHAnsi"/>
          <w:b/>
        </w:rPr>
      </w:pPr>
    </w:p>
    <w:p w:rsidR="00355D83" w:rsidRPr="00355D83" w:rsidRDefault="00355D83" w:rsidP="00355D83">
      <w:pPr>
        <w:jc w:val="center"/>
        <w:rPr>
          <w:rFonts w:asciiTheme="minorHAnsi" w:hAnsiTheme="minorHAnsi" w:cstheme="minorHAnsi"/>
          <w:b/>
        </w:rPr>
      </w:pPr>
      <w:r w:rsidRPr="00355D83">
        <w:rPr>
          <w:rFonts w:asciiTheme="minorHAnsi" w:hAnsiTheme="minorHAnsi" w:cstheme="minorHAnsi"/>
          <w:b/>
        </w:rPr>
        <w:t>Declaration</w:t>
      </w:r>
    </w:p>
    <w:p w:rsidR="00355D83" w:rsidRPr="00355D83" w:rsidRDefault="00355D83" w:rsidP="00355D83">
      <w:pPr>
        <w:rPr>
          <w:rFonts w:asciiTheme="minorHAnsi" w:hAnsiTheme="minorHAnsi" w:cstheme="minorHAnsi"/>
        </w:rPr>
      </w:pPr>
      <w:r w:rsidRPr="00355D83">
        <w:rPr>
          <w:rFonts w:asciiTheme="minorHAnsi" w:hAnsiTheme="minorHAnsi" w:cstheme="minorHAnsi"/>
        </w:rPr>
        <w:t>I hereby solemnly affirm that all the details provided above are true to the best of my knowledge.</w:t>
      </w:r>
    </w:p>
    <w:p w:rsidR="00355D83" w:rsidRPr="00355D83" w:rsidRDefault="00355D83" w:rsidP="00014B7F">
      <w:pPr>
        <w:rPr>
          <w:rFonts w:asciiTheme="minorHAnsi" w:hAnsiTheme="minorHAnsi" w:cstheme="minorHAnsi"/>
          <w:b/>
        </w:rPr>
      </w:pPr>
      <w:r w:rsidRPr="00355D83">
        <w:rPr>
          <w:rFonts w:asciiTheme="minorHAnsi" w:hAnsiTheme="minorHAnsi" w:cstheme="minorHAnsi"/>
          <w:b/>
        </w:rPr>
        <w:t xml:space="preserve"> </w:t>
      </w:r>
    </w:p>
    <w:p w:rsidR="00355D83" w:rsidRPr="00355D83" w:rsidRDefault="00355D83" w:rsidP="00355D83">
      <w:pPr>
        <w:rPr>
          <w:rFonts w:asciiTheme="minorHAnsi" w:hAnsiTheme="minorHAnsi" w:cstheme="minorHAnsi"/>
        </w:rPr>
      </w:pPr>
    </w:p>
    <w:p w:rsidR="00355D83" w:rsidRPr="00355D83" w:rsidRDefault="00355D83" w:rsidP="00355D83">
      <w:pPr>
        <w:rPr>
          <w:rFonts w:asciiTheme="minorHAnsi" w:hAnsiTheme="minorHAnsi" w:cstheme="minorHAnsi"/>
          <w:b/>
          <w:bCs/>
        </w:rPr>
      </w:pPr>
      <w:r w:rsidRPr="00355D83">
        <w:rPr>
          <w:rFonts w:asciiTheme="minorHAnsi" w:hAnsiTheme="minorHAnsi" w:cstheme="minorHAnsi"/>
          <w:b/>
          <w:bCs/>
        </w:rPr>
        <w:t>Date:</w:t>
      </w:r>
    </w:p>
    <w:p w:rsidR="00355D83" w:rsidRPr="00355D83" w:rsidRDefault="00355D83" w:rsidP="00355D83">
      <w:pPr>
        <w:rPr>
          <w:rFonts w:asciiTheme="minorHAnsi" w:hAnsiTheme="minorHAnsi" w:cstheme="minorHAnsi"/>
        </w:rPr>
      </w:pPr>
      <w:r w:rsidRPr="00355D83">
        <w:rPr>
          <w:rFonts w:asciiTheme="minorHAnsi" w:hAnsiTheme="minorHAnsi" w:cstheme="minorHAnsi"/>
          <w:b/>
          <w:bCs/>
        </w:rPr>
        <w:t xml:space="preserve">Place:             </w:t>
      </w:r>
      <w:r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</w:t>
      </w:r>
      <w:r w:rsidRPr="00355D83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(NAME)</w:t>
      </w:r>
      <w:r w:rsidRPr="00355D83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</w:t>
      </w:r>
      <w:r w:rsidRPr="00355D83">
        <w:rPr>
          <w:rFonts w:asciiTheme="minorHAnsi" w:hAnsiTheme="minorHAnsi" w:cstheme="minorHAnsi"/>
          <w:b/>
          <w:bCs/>
        </w:rPr>
        <w:tab/>
        <w:t xml:space="preserve">  </w:t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 w:rsidRPr="00355D83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 xml:space="preserve"> </w:t>
      </w:r>
    </w:p>
    <w:p w:rsidR="00355D83" w:rsidRPr="00355D83" w:rsidRDefault="00355D83" w:rsidP="00355D83">
      <w:pPr>
        <w:rPr>
          <w:rFonts w:asciiTheme="minorHAnsi" w:hAnsiTheme="minorHAnsi" w:cstheme="minorHAnsi"/>
        </w:rPr>
      </w:pPr>
    </w:p>
    <w:p w:rsidR="00355D83" w:rsidRPr="00EA04AA" w:rsidRDefault="00355D83" w:rsidP="00014B7F">
      <w:pPr>
        <w:rPr>
          <w:rFonts w:ascii="Cambria" w:hAnsi="Cambria" w:cs="Calibri"/>
          <w:b/>
        </w:rPr>
      </w:pPr>
    </w:p>
    <w:sectPr w:rsidR="00355D83" w:rsidRPr="00EA04AA" w:rsidSect="000F23AE">
      <w:pgSz w:w="12240" w:h="15840"/>
      <w:pgMar w:top="576" w:right="1152" w:bottom="720" w:left="1152" w:header="706" w:footer="706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5D6" w:rsidRDefault="007825D6" w:rsidP="009E3A23">
      <w:r>
        <w:separator/>
      </w:r>
    </w:p>
  </w:endnote>
  <w:endnote w:type="continuationSeparator" w:id="0">
    <w:p w:rsidR="007825D6" w:rsidRDefault="007825D6" w:rsidP="009E3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5D6" w:rsidRDefault="007825D6" w:rsidP="009E3A23">
      <w:r>
        <w:separator/>
      </w:r>
    </w:p>
  </w:footnote>
  <w:footnote w:type="continuationSeparator" w:id="0">
    <w:p w:rsidR="007825D6" w:rsidRDefault="007825D6" w:rsidP="009E3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7B0F"/>
    <w:multiLevelType w:val="hybridMultilevel"/>
    <w:tmpl w:val="92D0AB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DF6B77"/>
    <w:multiLevelType w:val="hybridMultilevel"/>
    <w:tmpl w:val="C30E8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D443C"/>
    <w:multiLevelType w:val="hybridMultilevel"/>
    <w:tmpl w:val="1B6EB14C"/>
    <w:lvl w:ilvl="0" w:tplc="C7FEDF86">
      <w:start w:val="5"/>
      <w:numFmt w:val="upperLetter"/>
      <w:lvlText w:val="%1-"/>
      <w:lvlJc w:val="left"/>
      <w:pPr>
        <w:ind w:left="514" w:hanging="175"/>
      </w:pPr>
      <w:rPr>
        <w:rFonts w:ascii="Calibri" w:eastAsia="Calibri" w:hAnsi="Calibri" w:hint="default"/>
        <w:b/>
        <w:bCs/>
        <w:spacing w:val="-3"/>
        <w:w w:val="100"/>
        <w:sz w:val="22"/>
        <w:szCs w:val="22"/>
      </w:rPr>
    </w:lvl>
    <w:lvl w:ilvl="1" w:tplc="BE066216">
      <w:start w:val="1"/>
      <w:numFmt w:val="bullet"/>
      <w:lvlText w:val=""/>
      <w:lvlJc w:val="left"/>
      <w:pPr>
        <w:ind w:left="1060" w:hanging="361"/>
      </w:pPr>
      <w:rPr>
        <w:rFonts w:ascii="Symbol" w:eastAsia="Symbol" w:hAnsi="Symbol" w:hint="default"/>
        <w:w w:val="100"/>
        <w:sz w:val="22"/>
        <w:szCs w:val="22"/>
      </w:rPr>
    </w:lvl>
    <w:lvl w:ilvl="2" w:tplc="59B4AC9E">
      <w:start w:val="1"/>
      <w:numFmt w:val="bullet"/>
      <w:lvlText w:val="•"/>
      <w:lvlJc w:val="left"/>
      <w:pPr>
        <w:ind w:left="2076" w:hanging="361"/>
      </w:pPr>
      <w:rPr>
        <w:rFonts w:hint="default"/>
      </w:rPr>
    </w:lvl>
    <w:lvl w:ilvl="3" w:tplc="DD0231AA">
      <w:start w:val="1"/>
      <w:numFmt w:val="bullet"/>
      <w:lvlText w:val="•"/>
      <w:lvlJc w:val="left"/>
      <w:pPr>
        <w:ind w:left="3093" w:hanging="361"/>
      </w:pPr>
      <w:rPr>
        <w:rFonts w:hint="default"/>
      </w:rPr>
    </w:lvl>
    <w:lvl w:ilvl="4" w:tplc="CFE0659E">
      <w:start w:val="1"/>
      <w:numFmt w:val="bullet"/>
      <w:lvlText w:val="•"/>
      <w:lvlJc w:val="left"/>
      <w:pPr>
        <w:ind w:left="4109" w:hanging="361"/>
      </w:pPr>
      <w:rPr>
        <w:rFonts w:hint="default"/>
      </w:rPr>
    </w:lvl>
    <w:lvl w:ilvl="5" w:tplc="F66AD560">
      <w:start w:val="1"/>
      <w:numFmt w:val="bullet"/>
      <w:lvlText w:val="•"/>
      <w:lvlJc w:val="left"/>
      <w:pPr>
        <w:ind w:left="5126" w:hanging="361"/>
      </w:pPr>
      <w:rPr>
        <w:rFonts w:hint="default"/>
      </w:rPr>
    </w:lvl>
    <w:lvl w:ilvl="6" w:tplc="867E12E0">
      <w:start w:val="1"/>
      <w:numFmt w:val="bullet"/>
      <w:lvlText w:val="•"/>
      <w:lvlJc w:val="left"/>
      <w:pPr>
        <w:ind w:left="6142" w:hanging="361"/>
      </w:pPr>
      <w:rPr>
        <w:rFonts w:hint="default"/>
      </w:rPr>
    </w:lvl>
    <w:lvl w:ilvl="7" w:tplc="5B5E89B2">
      <w:start w:val="1"/>
      <w:numFmt w:val="bullet"/>
      <w:lvlText w:val="•"/>
      <w:lvlJc w:val="left"/>
      <w:pPr>
        <w:ind w:left="7159" w:hanging="361"/>
      </w:pPr>
      <w:rPr>
        <w:rFonts w:hint="default"/>
      </w:rPr>
    </w:lvl>
    <w:lvl w:ilvl="8" w:tplc="046E6820">
      <w:start w:val="1"/>
      <w:numFmt w:val="bullet"/>
      <w:lvlText w:val="•"/>
      <w:lvlJc w:val="left"/>
      <w:pPr>
        <w:ind w:left="8175" w:hanging="361"/>
      </w:pPr>
      <w:rPr>
        <w:rFonts w:hint="default"/>
      </w:rPr>
    </w:lvl>
  </w:abstractNum>
  <w:abstractNum w:abstractNumId="3">
    <w:nsid w:val="24020F1A"/>
    <w:multiLevelType w:val="hybridMultilevel"/>
    <w:tmpl w:val="318ADC58"/>
    <w:lvl w:ilvl="0" w:tplc="BE066216">
      <w:start w:val="1"/>
      <w:numFmt w:val="bullet"/>
      <w:lvlText w:val=""/>
      <w:lvlJc w:val="left"/>
      <w:pPr>
        <w:ind w:left="106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5007C"/>
    <w:multiLevelType w:val="hybridMultilevel"/>
    <w:tmpl w:val="93B63ADC"/>
    <w:lvl w:ilvl="0" w:tplc="BE066216">
      <w:start w:val="1"/>
      <w:numFmt w:val="bullet"/>
      <w:lvlText w:val=""/>
      <w:lvlJc w:val="left"/>
      <w:pPr>
        <w:ind w:left="1421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">
    <w:nsid w:val="24DE00A4"/>
    <w:multiLevelType w:val="hybridMultilevel"/>
    <w:tmpl w:val="6B0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B0DA4"/>
    <w:multiLevelType w:val="hybridMultilevel"/>
    <w:tmpl w:val="E94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10293"/>
    <w:multiLevelType w:val="multilevel"/>
    <w:tmpl w:val="BB2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6925636"/>
    <w:multiLevelType w:val="hybridMultilevel"/>
    <w:tmpl w:val="4A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D5AEE"/>
    <w:multiLevelType w:val="hybridMultilevel"/>
    <w:tmpl w:val="280252D6"/>
    <w:lvl w:ilvl="0" w:tplc="BE066216">
      <w:start w:val="1"/>
      <w:numFmt w:val="bullet"/>
      <w:lvlText w:val=""/>
      <w:lvlJc w:val="left"/>
      <w:pPr>
        <w:ind w:left="361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</w:abstractNum>
  <w:abstractNum w:abstractNumId="10">
    <w:nsid w:val="63FF0B03"/>
    <w:multiLevelType w:val="hybridMultilevel"/>
    <w:tmpl w:val="515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F4ACF"/>
    <w:multiLevelType w:val="hybridMultilevel"/>
    <w:tmpl w:val="5680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B03B1"/>
    <w:multiLevelType w:val="hybridMultilevel"/>
    <w:tmpl w:val="A27C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F4F3E"/>
    <w:multiLevelType w:val="hybridMultilevel"/>
    <w:tmpl w:val="05A60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80560E"/>
    <w:multiLevelType w:val="hybridMultilevel"/>
    <w:tmpl w:val="4206642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7F082FC3"/>
    <w:multiLevelType w:val="hybridMultilevel"/>
    <w:tmpl w:val="2454360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0"/>
  </w:num>
  <w:num w:numId="9">
    <w:abstractNumId w:val="14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4"/>
  </w:num>
  <w:num w:numId="15">
    <w:abstractNumId w:val="6"/>
  </w:num>
  <w:num w:numId="16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2755"/>
    <w:rsid w:val="000003E3"/>
    <w:rsid w:val="00014B7F"/>
    <w:rsid w:val="000219EB"/>
    <w:rsid w:val="00023566"/>
    <w:rsid w:val="000447D3"/>
    <w:rsid w:val="00057D3E"/>
    <w:rsid w:val="00061A7F"/>
    <w:rsid w:val="00062805"/>
    <w:rsid w:val="00065382"/>
    <w:rsid w:val="000668E7"/>
    <w:rsid w:val="00067CAF"/>
    <w:rsid w:val="00080E27"/>
    <w:rsid w:val="000855B2"/>
    <w:rsid w:val="00086531"/>
    <w:rsid w:val="00087B35"/>
    <w:rsid w:val="00090023"/>
    <w:rsid w:val="00093FD1"/>
    <w:rsid w:val="000A3ED8"/>
    <w:rsid w:val="000A6F46"/>
    <w:rsid w:val="000B4439"/>
    <w:rsid w:val="000B4CA6"/>
    <w:rsid w:val="000C39B1"/>
    <w:rsid w:val="000C634E"/>
    <w:rsid w:val="000C6956"/>
    <w:rsid w:val="000D4BB5"/>
    <w:rsid w:val="000E3303"/>
    <w:rsid w:val="000F23AE"/>
    <w:rsid w:val="000F307B"/>
    <w:rsid w:val="001130B4"/>
    <w:rsid w:val="0011335C"/>
    <w:rsid w:val="001153A2"/>
    <w:rsid w:val="00120992"/>
    <w:rsid w:val="00124C54"/>
    <w:rsid w:val="001303F3"/>
    <w:rsid w:val="00136440"/>
    <w:rsid w:val="001365F3"/>
    <w:rsid w:val="0013736D"/>
    <w:rsid w:val="00141F0B"/>
    <w:rsid w:val="001421FC"/>
    <w:rsid w:val="00144692"/>
    <w:rsid w:val="00144D96"/>
    <w:rsid w:val="0014704E"/>
    <w:rsid w:val="00151B04"/>
    <w:rsid w:val="00152051"/>
    <w:rsid w:val="00156C24"/>
    <w:rsid w:val="001609C3"/>
    <w:rsid w:val="001624A2"/>
    <w:rsid w:val="00170426"/>
    <w:rsid w:val="00172547"/>
    <w:rsid w:val="00176537"/>
    <w:rsid w:val="0018453C"/>
    <w:rsid w:val="001A3210"/>
    <w:rsid w:val="001A63D0"/>
    <w:rsid w:val="001B054C"/>
    <w:rsid w:val="001B7C70"/>
    <w:rsid w:val="001C2D36"/>
    <w:rsid w:val="001D4B4C"/>
    <w:rsid w:val="001D4C25"/>
    <w:rsid w:val="001D776A"/>
    <w:rsid w:val="001D78BB"/>
    <w:rsid w:val="001F720A"/>
    <w:rsid w:val="0020395B"/>
    <w:rsid w:val="00204093"/>
    <w:rsid w:val="002146A4"/>
    <w:rsid w:val="00215167"/>
    <w:rsid w:val="002162FE"/>
    <w:rsid w:val="002170BC"/>
    <w:rsid w:val="002239A9"/>
    <w:rsid w:val="00225243"/>
    <w:rsid w:val="00225E82"/>
    <w:rsid w:val="00251215"/>
    <w:rsid w:val="00251BC7"/>
    <w:rsid w:val="002621CE"/>
    <w:rsid w:val="00263CA5"/>
    <w:rsid w:val="00264443"/>
    <w:rsid w:val="00264F0A"/>
    <w:rsid w:val="002659CA"/>
    <w:rsid w:val="002906AA"/>
    <w:rsid w:val="0029791D"/>
    <w:rsid w:val="002A2ADF"/>
    <w:rsid w:val="002B5F4C"/>
    <w:rsid w:val="002C2D84"/>
    <w:rsid w:val="002D4027"/>
    <w:rsid w:val="002E1C7F"/>
    <w:rsid w:val="002E25F7"/>
    <w:rsid w:val="002E34B5"/>
    <w:rsid w:val="002F15FC"/>
    <w:rsid w:val="002F3085"/>
    <w:rsid w:val="002F4503"/>
    <w:rsid w:val="003114B7"/>
    <w:rsid w:val="00324F15"/>
    <w:rsid w:val="00325E05"/>
    <w:rsid w:val="00330419"/>
    <w:rsid w:val="0033088E"/>
    <w:rsid w:val="00342A93"/>
    <w:rsid w:val="00350EBD"/>
    <w:rsid w:val="003517FE"/>
    <w:rsid w:val="00355D83"/>
    <w:rsid w:val="0037664D"/>
    <w:rsid w:val="00381495"/>
    <w:rsid w:val="00383523"/>
    <w:rsid w:val="00383935"/>
    <w:rsid w:val="003A233A"/>
    <w:rsid w:val="003A4885"/>
    <w:rsid w:val="003B0040"/>
    <w:rsid w:val="003B0E95"/>
    <w:rsid w:val="003C051E"/>
    <w:rsid w:val="003C1494"/>
    <w:rsid w:val="003D1D99"/>
    <w:rsid w:val="003D24EA"/>
    <w:rsid w:val="003D3CC4"/>
    <w:rsid w:val="003D5268"/>
    <w:rsid w:val="003F38A8"/>
    <w:rsid w:val="003F47C7"/>
    <w:rsid w:val="0040117B"/>
    <w:rsid w:val="004013AD"/>
    <w:rsid w:val="004128DF"/>
    <w:rsid w:val="00416D7E"/>
    <w:rsid w:val="00417143"/>
    <w:rsid w:val="004224EC"/>
    <w:rsid w:val="004308FF"/>
    <w:rsid w:val="0044336B"/>
    <w:rsid w:val="004461FD"/>
    <w:rsid w:val="004739BE"/>
    <w:rsid w:val="00475676"/>
    <w:rsid w:val="00485988"/>
    <w:rsid w:val="004921BE"/>
    <w:rsid w:val="00495AB2"/>
    <w:rsid w:val="004A67A7"/>
    <w:rsid w:val="004A71EE"/>
    <w:rsid w:val="004B1FB3"/>
    <w:rsid w:val="004C1B34"/>
    <w:rsid w:val="004D001B"/>
    <w:rsid w:val="004E52BF"/>
    <w:rsid w:val="004E7D67"/>
    <w:rsid w:val="004F08CE"/>
    <w:rsid w:val="004F1049"/>
    <w:rsid w:val="004F3D1D"/>
    <w:rsid w:val="00500B8B"/>
    <w:rsid w:val="00500CF9"/>
    <w:rsid w:val="0050215E"/>
    <w:rsid w:val="00514EE4"/>
    <w:rsid w:val="005160F5"/>
    <w:rsid w:val="00516175"/>
    <w:rsid w:val="0052126E"/>
    <w:rsid w:val="0052681B"/>
    <w:rsid w:val="00526F39"/>
    <w:rsid w:val="00542FB3"/>
    <w:rsid w:val="0054630D"/>
    <w:rsid w:val="00546DBB"/>
    <w:rsid w:val="00550496"/>
    <w:rsid w:val="0055727E"/>
    <w:rsid w:val="005631D7"/>
    <w:rsid w:val="005642B9"/>
    <w:rsid w:val="00564F53"/>
    <w:rsid w:val="00567EA6"/>
    <w:rsid w:val="005853CF"/>
    <w:rsid w:val="00592080"/>
    <w:rsid w:val="0059569D"/>
    <w:rsid w:val="005A0DE8"/>
    <w:rsid w:val="005A6C98"/>
    <w:rsid w:val="005B00C8"/>
    <w:rsid w:val="005B044D"/>
    <w:rsid w:val="005B0C4F"/>
    <w:rsid w:val="005C744F"/>
    <w:rsid w:val="005D6DB3"/>
    <w:rsid w:val="005E1364"/>
    <w:rsid w:val="005E2CE1"/>
    <w:rsid w:val="005F02D2"/>
    <w:rsid w:val="00602582"/>
    <w:rsid w:val="00606C86"/>
    <w:rsid w:val="00611C88"/>
    <w:rsid w:val="00617FEC"/>
    <w:rsid w:val="006279C4"/>
    <w:rsid w:val="006350B5"/>
    <w:rsid w:val="00642F28"/>
    <w:rsid w:val="00645B77"/>
    <w:rsid w:val="00646082"/>
    <w:rsid w:val="00647111"/>
    <w:rsid w:val="00651288"/>
    <w:rsid w:val="00660547"/>
    <w:rsid w:val="00664CEB"/>
    <w:rsid w:val="00666725"/>
    <w:rsid w:val="006707F8"/>
    <w:rsid w:val="0068466B"/>
    <w:rsid w:val="006B1327"/>
    <w:rsid w:val="006B1496"/>
    <w:rsid w:val="006C360A"/>
    <w:rsid w:val="006C430B"/>
    <w:rsid w:val="006D5BA8"/>
    <w:rsid w:val="006E65E7"/>
    <w:rsid w:val="006F0FE9"/>
    <w:rsid w:val="006F277B"/>
    <w:rsid w:val="00705314"/>
    <w:rsid w:val="0071525C"/>
    <w:rsid w:val="00724789"/>
    <w:rsid w:val="00736DD1"/>
    <w:rsid w:val="00742D05"/>
    <w:rsid w:val="007552C6"/>
    <w:rsid w:val="00767252"/>
    <w:rsid w:val="0077259A"/>
    <w:rsid w:val="007761AE"/>
    <w:rsid w:val="007825D6"/>
    <w:rsid w:val="00783629"/>
    <w:rsid w:val="00790866"/>
    <w:rsid w:val="00794EEB"/>
    <w:rsid w:val="007A1976"/>
    <w:rsid w:val="007A5D3A"/>
    <w:rsid w:val="007B5238"/>
    <w:rsid w:val="007C1EA4"/>
    <w:rsid w:val="007C5586"/>
    <w:rsid w:val="007C6486"/>
    <w:rsid w:val="007E019A"/>
    <w:rsid w:val="007E0E19"/>
    <w:rsid w:val="007E7578"/>
    <w:rsid w:val="007F4E22"/>
    <w:rsid w:val="007F77CA"/>
    <w:rsid w:val="0080050B"/>
    <w:rsid w:val="00815DB1"/>
    <w:rsid w:val="008161CC"/>
    <w:rsid w:val="00821F91"/>
    <w:rsid w:val="00842671"/>
    <w:rsid w:val="00851B62"/>
    <w:rsid w:val="008525D4"/>
    <w:rsid w:val="00865BBD"/>
    <w:rsid w:val="00866261"/>
    <w:rsid w:val="00866BA2"/>
    <w:rsid w:val="008738C6"/>
    <w:rsid w:val="0088656F"/>
    <w:rsid w:val="008B09CC"/>
    <w:rsid w:val="008B6BB4"/>
    <w:rsid w:val="008D0904"/>
    <w:rsid w:val="008D4083"/>
    <w:rsid w:val="008E14FA"/>
    <w:rsid w:val="008F18E0"/>
    <w:rsid w:val="008F4B96"/>
    <w:rsid w:val="009115F6"/>
    <w:rsid w:val="0092193F"/>
    <w:rsid w:val="0092219C"/>
    <w:rsid w:val="009316B6"/>
    <w:rsid w:val="00934D08"/>
    <w:rsid w:val="00942DA4"/>
    <w:rsid w:val="00943D28"/>
    <w:rsid w:val="00974E03"/>
    <w:rsid w:val="00982237"/>
    <w:rsid w:val="009915B0"/>
    <w:rsid w:val="009918B1"/>
    <w:rsid w:val="009942E8"/>
    <w:rsid w:val="00994867"/>
    <w:rsid w:val="009A00C2"/>
    <w:rsid w:val="009A4404"/>
    <w:rsid w:val="009B1C9A"/>
    <w:rsid w:val="009B24D6"/>
    <w:rsid w:val="009C5C33"/>
    <w:rsid w:val="009C63C9"/>
    <w:rsid w:val="009C753A"/>
    <w:rsid w:val="009D137E"/>
    <w:rsid w:val="009E3A23"/>
    <w:rsid w:val="00A06042"/>
    <w:rsid w:val="00A15461"/>
    <w:rsid w:val="00A166F6"/>
    <w:rsid w:val="00A2322B"/>
    <w:rsid w:val="00A26873"/>
    <w:rsid w:val="00A330CC"/>
    <w:rsid w:val="00A34262"/>
    <w:rsid w:val="00A42809"/>
    <w:rsid w:val="00A50C54"/>
    <w:rsid w:val="00A55AD4"/>
    <w:rsid w:val="00A660A3"/>
    <w:rsid w:val="00A71BE6"/>
    <w:rsid w:val="00A731C4"/>
    <w:rsid w:val="00A7556D"/>
    <w:rsid w:val="00A80EDA"/>
    <w:rsid w:val="00A8726E"/>
    <w:rsid w:val="00A974B7"/>
    <w:rsid w:val="00AA23A8"/>
    <w:rsid w:val="00AA52B2"/>
    <w:rsid w:val="00AA54F7"/>
    <w:rsid w:val="00AB4340"/>
    <w:rsid w:val="00AB6C51"/>
    <w:rsid w:val="00AC2966"/>
    <w:rsid w:val="00AC3EF6"/>
    <w:rsid w:val="00AC4697"/>
    <w:rsid w:val="00AC526A"/>
    <w:rsid w:val="00AE36DF"/>
    <w:rsid w:val="00AE41A9"/>
    <w:rsid w:val="00AE6618"/>
    <w:rsid w:val="00AF2612"/>
    <w:rsid w:val="00B071B4"/>
    <w:rsid w:val="00B1324C"/>
    <w:rsid w:val="00B146D4"/>
    <w:rsid w:val="00B465F8"/>
    <w:rsid w:val="00B47FD0"/>
    <w:rsid w:val="00B56F03"/>
    <w:rsid w:val="00B623B1"/>
    <w:rsid w:val="00B63AC9"/>
    <w:rsid w:val="00B6495C"/>
    <w:rsid w:val="00B73D9E"/>
    <w:rsid w:val="00B74132"/>
    <w:rsid w:val="00B76BE5"/>
    <w:rsid w:val="00B76C40"/>
    <w:rsid w:val="00B7702A"/>
    <w:rsid w:val="00B83E83"/>
    <w:rsid w:val="00B87CAC"/>
    <w:rsid w:val="00B9212D"/>
    <w:rsid w:val="00B962FF"/>
    <w:rsid w:val="00B963C1"/>
    <w:rsid w:val="00BA10B5"/>
    <w:rsid w:val="00BA7FE0"/>
    <w:rsid w:val="00BB2988"/>
    <w:rsid w:val="00BB2F17"/>
    <w:rsid w:val="00BC6023"/>
    <w:rsid w:val="00BD1B2E"/>
    <w:rsid w:val="00BD1EE6"/>
    <w:rsid w:val="00BD4F82"/>
    <w:rsid w:val="00BD54D5"/>
    <w:rsid w:val="00BE0AA2"/>
    <w:rsid w:val="00BE6B37"/>
    <w:rsid w:val="00BF0156"/>
    <w:rsid w:val="00BF3097"/>
    <w:rsid w:val="00BF4C6B"/>
    <w:rsid w:val="00C02F81"/>
    <w:rsid w:val="00C03E68"/>
    <w:rsid w:val="00C03F17"/>
    <w:rsid w:val="00C03F56"/>
    <w:rsid w:val="00C04720"/>
    <w:rsid w:val="00C0688B"/>
    <w:rsid w:val="00C07156"/>
    <w:rsid w:val="00C237DB"/>
    <w:rsid w:val="00C24A2D"/>
    <w:rsid w:val="00C25AE9"/>
    <w:rsid w:val="00C27356"/>
    <w:rsid w:val="00C43196"/>
    <w:rsid w:val="00C55D0A"/>
    <w:rsid w:val="00C6014B"/>
    <w:rsid w:val="00C618A0"/>
    <w:rsid w:val="00C64A36"/>
    <w:rsid w:val="00C714B9"/>
    <w:rsid w:val="00C739AA"/>
    <w:rsid w:val="00C74AB7"/>
    <w:rsid w:val="00C752E0"/>
    <w:rsid w:val="00C8053D"/>
    <w:rsid w:val="00C807A8"/>
    <w:rsid w:val="00C90F2D"/>
    <w:rsid w:val="00C951E0"/>
    <w:rsid w:val="00C95588"/>
    <w:rsid w:val="00CA58B8"/>
    <w:rsid w:val="00CB3BF6"/>
    <w:rsid w:val="00CC0AE9"/>
    <w:rsid w:val="00CD51DE"/>
    <w:rsid w:val="00CE1D21"/>
    <w:rsid w:val="00CE4870"/>
    <w:rsid w:val="00CE78D1"/>
    <w:rsid w:val="00CF5793"/>
    <w:rsid w:val="00D0099A"/>
    <w:rsid w:val="00D1107B"/>
    <w:rsid w:val="00D118EC"/>
    <w:rsid w:val="00D14DAD"/>
    <w:rsid w:val="00D167C0"/>
    <w:rsid w:val="00D2209A"/>
    <w:rsid w:val="00D22F54"/>
    <w:rsid w:val="00D25FDE"/>
    <w:rsid w:val="00D31BB6"/>
    <w:rsid w:val="00D41667"/>
    <w:rsid w:val="00D4402E"/>
    <w:rsid w:val="00D44D8B"/>
    <w:rsid w:val="00D450A9"/>
    <w:rsid w:val="00D5146A"/>
    <w:rsid w:val="00D51713"/>
    <w:rsid w:val="00D52453"/>
    <w:rsid w:val="00D5313B"/>
    <w:rsid w:val="00D54E8F"/>
    <w:rsid w:val="00D701A4"/>
    <w:rsid w:val="00D826A9"/>
    <w:rsid w:val="00D8357E"/>
    <w:rsid w:val="00D84EA3"/>
    <w:rsid w:val="00D859DA"/>
    <w:rsid w:val="00D872ED"/>
    <w:rsid w:val="00D87A48"/>
    <w:rsid w:val="00D96EB8"/>
    <w:rsid w:val="00DA2682"/>
    <w:rsid w:val="00DA29EA"/>
    <w:rsid w:val="00DA3B5C"/>
    <w:rsid w:val="00DA6099"/>
    <w:rsid w:val="00DB4303"/>
    <w:rsid w:val="00DC05A2"/>
    <w:rsid w:val="00DC1042"/>
    <w:rsid w:val="00DD011A"/>
    <w:rsid w:val="00DD4333"/>
    <w:rsid w:val="00DE3C9C"/>
    <w:rsid w:val="00DF1774"/>
    <w:rsid w:val="00DF28D3"/>
    <w:rsid w:val="00DF5A08"/>
    <w:rsid w:val="00E026C6"/>
    <w:rsid w:val="00E1213D"/>
    <w:rsid w:val="00E125C8"/>
    <w:rsid w:val="00E13E38"/>
    <w:rsid w:val="00E17DE9"/>
    <w:rsid w:val="00E24014"/>
    <w:rsid w:val="00E3730B"/>
    <w:rsid w:val="00E408DB"/>
    <w:rsid w:val="00E40ED0"/>
    <w:rsid w:val="00E45A52"/>
    <w:rsid w:val="00E47127"/>
    <w:rsid w:val="00E50F1F"/>
    <w:rsid w:val="00E5366F"/>
    <w:rsid w:val="00E573BE"/>
    <w:rsid w:val="00E644E2"/>
    <w:rsid w:val="00E66D16"/>
    <w:rsid w:val="00E73DA1"/>
    <w:rsid w:val="00E75BD0"/>
    <w:rsid w:val="00E80BD9"/>
    <w:rsid w:val="00E82755"/>
    <w:rsid w:val="00E90933"/>
    <w:rsid w:val="00E91F33"/>
    <w:rsid w:val="00E92BB1"/>
    <w:rsid w:val="00E96622"/>
    <w:rsid w:val="00EA04AA"/>
    <w:rsid w:val="00EA0611"/>
    <w:rsid w:val="00EA22FB"/>
    <w:rsid w:val="00EA4D01"/>
    <w:rsid w:val="00EB488E"/>
    <w:rsid w:val="00EB728B"/>
    <w:rsid w:val="00EC0240"/>
    <w:rsid w:val="00EC2032"/>
    <w:rsid w:val="00EC7B55"/>
    <w:rsid w:val="00ED14E7"/>
    <w:rsid w:val="00ED5F05"/>
    <w:rsid w:val="00EF1A63"/>
    <w:rsid w:val="00EF6DE0"/>
    <w:rsid w:val="00F00386"/>
    <w:rsid w:val="00F02568"/>
    <w:rsid w:val="00F1533D"/>
    <w:rsid w:val="00F17CED"/>
    <w:rsid w:val="00F2382F"/>
    <w:rsid w:val="00F24088"/>
    <w:rsid w:val="00F26C75"/>
    <w:rsid w:val="00F30059"/>
    <w:rsid w:val="00F33D74"/>
    <w:rsid w:val="00F342E1"/>
    <w:rsid w:val="00F41D54"/>
    <w:rsid w:val="00F42CEC"/>
    <w:rsid w:val="00F50334"/>
    <w:rsid w:val="00F649A3"/>
    <w:rsid w:val="00F82C19"/>
    <w:rsid w:val="00F91203"/>
    <w:rsid w:val="00F9128A"/>
    <w:rsid w:val="00F94E53"/>
    <w:rsid w:val="00F95218"/>
    <w:rsid w:val="00FA2D99"/>
    <w:rsid w:val="00FB3285"/>
    <w:rsid w:val="00FC53B1"/>
    <w:rsid w:val="00FD28DE"/>
    <w:rsid w:val="00FD5C19"/>
    <w:rsid w:val="00FE3E4B"/>
    <w:rsid w:val="00FE474B"/>
    <w:rsid w:val="00FE74DC"/>
    <w:rsid w:val="00FF1461"/>
    <w:rsid w:val="00FF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24F15"/>
    <w:pPr>
      <w:keepNext/>
      <w:ind w:left="1440" w:firstLine="720"/>
      <w:jc w:val="both"/>
      <w:outlineLvl w:val="0"/>
    </w:pPr>
    <w:rPr>
      <w:rFonts w:ascii="Verdana" w:hAnsi="Verdana"/>
      <w:b/>
      <w:bCs/>
      <w:i/>
      <w:iCs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rsid w:val="00324F15"/>
    <w:pPr>
      <w:keepNext/>
      <w:jc w:val="both"/>
      <w:outlineLvl w:val="1"/>
    </w:pPr>
    <w:rPr>
      <w:rFonts w:ascii="Verdana" w:hAnsi="Verdana"/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qFormat/>
    <w:rsid w:val="00324F15"/>
    <w:pPr>
      <w:keepNext/>
      <w:outlineLvl w:val="2"/>
    </w:pPr>
    <w:rPr>
      <w:rFonts w:ascii="Century Gothic" w:hAnsi="Century Gothic" w:cs="Century Gothic"/>
      <w:b/>
      <w:bCs/>
      <w:color w:val="000000"/>
      <w:u w:val="single"/>
    </w:rPr>
  </w:style>
  <w:style w:type="paragraph" w:styleId="Heading4">
    <w:name w:val="heading 4"/>
    <w:basedOn w:val="Normal"/>
    <w:next w:val="Normal"/>
    <w:qFormat/>
    <w:rsid w:val="00324F15"/>
    <w:pPr>
      <w:keepNext/>
      <w:ind w:firstLine="720"/>
      <w:jc w:val="center"/>
      <w:outlineLvl w:val="3"/>
    </w:pPr>
    <w:rPr>
      <w:rFonts w:ascii="Century Gothic" w:hAnsi="Century Gothic" w:cs="Century Gothic"/>
      <w:b/>
      <w:bCs/>
      <w:color w:val="000000"/>
      <w:u w:val="single"/>
    </w:rPr>
  </w:style>
  <w:style w:type="paragraph" w:styleId="Heading5">
    <w:name w:val="heading 5"/>
    <w:basedOn w:val="Normal"/>
    <w:next w:val="Normal"/>
    <w:link w:val="Heading5Char"/>
    <w:qFormat/>
    <w:rsid w:val="00324F15"/>
    <w:pPr>
      <w:keepNext/>
      <w:ind w:firstLine="720"/>
      <w:jc w:val="right"/>
      <w:outlineLvl w:val="4"/>
    </w:pPr>
    <w:rPr>
      <w:rFonts w:ascii="Century Gothic" w:hAnsi="Century Gothic"/>
      <w:b/>
      <w:bCs/>
      <w:color w:val="000000"/>
    </w:rPr>
  </w:style>
  <w:style w:type="paragraph" w:styleId="Heading6">
    <w:name w:val="heading 6"/>
    <w:basedOn w:val="Normal"/>
    <w:next w:val="Normal"/>
    <w:qFormat/>
    <w:rsid w:val="00324F15"/>
    <w:pPr>
      <w:keepNext/>
      <w:jc w:val="both"/>
      <w:outlineLvl w:val="5"/>
    </w:pPr>
    <w:rPr>
      <w:rFonts w:ascii="Verdana" w:hAnsi="Verdana"/>
      <w:b/>
      <w:bCs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324F15"/>
    <w:pPr>
      <w:keepNext/>
      <w:outlineLvl w:val="6"/>
    </w:pPr>
    <w:rPr>
      <w:rFonts w:ascii="Century Gothic" w:hAnsi="Century Gothic" w:cs="Century Gothic"/>
      <w:b/>
      <w:bCs/>
      <w:color w:val="000000"/>
      <w:sz w:val="28"/>
      <w:szCs w:val="28"/>
      <w:u w:val="single"/>
    </w:rPr>
  </w:style>
  <w:style w:type="paragraph" w:styleId="Heading8">
    <w:name w:val="heading 8"/>
    <w:basedOn w:val="Normal"/>
    <w:next w:val="Normal"/>
    <w:qFormat/>
    <w:rsid w:val="00324F15"/>
    <w:pPr>
      <w:keepNext/>
      <w:jc w:val="both"/>
      <w:outlineLvl w:val="7"/>
    </w:pPr>
    <w:rPr>
      <w:rFonts w:ascii="Verdana" w:hAnsi="Verdana"/>
      <w:b/>
      <w:bCs/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24F15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24F15"/>
    <w:rPr>
      <w:color w:val="0000FF"/>
      <w:u w:val="single"/>
    </w:rPr>
  </w:style>
  <w:style w:type="paragraph" w:styleId="BodyTextIndent">
    <w:name w:val="Body Text Indent"/>
    <w:basedOn w:val="Normal"/>
    <w:rsid w:val="00324F15"/>
    <w:pPr>
      <w:ind w:left="144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172547"/>
  </w:style>
  <w:style w:type="character" w:customStyle="1" w:styleId="Heading5Char">
    <w:name w:val="Heading 5 Char"/>
    <w:link w:val="Heading5"/>
    <w:locked/>
    <w:rsid w:val="00172547"/>
    <w:rPr>
      <w:rFonts w:ascii="Century Gothic" w:hAnsi="Century Gothic" w:cs="Century Gothic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219EB"/>
  </w:style>
  <w:style w:type="character" w:styleId="SubtleEmphasis">
    <w:name w:val="Subtle Emphasis"/>
    <w:qFormat/>
    <w:rsid w:val="003114B7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3A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3A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3A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3A2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A6099"/>
    <w:pPr>
      <w:ind w:left="720"/>
      <w:contextualSpacing/>
    </w:pPr>
  </w:style>
  <w:style w:type="table" w:styleId="TableGrid">
    <w:name w:val="Table Grid"/>
    <w:basedOn w:val="TableNormal"/>
    <w:uiPriority w:val="59"/>
    <w:rsid w:val="00934D08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3210"/>
    <w:pPr>
      <w:spacing w:before="100" w:beforeAutospacing="1" w:after="100" w:afterAutospacing="1"/>
    </w:pPr>
    <w:rPr>
      <w:lang w:val="en-IN" w:eastAsia="en-IN"/>
    </w:rPr>
  </w:style>
  <w:style w:type="character" w:customStyle="1" w:styleId="highlight">
    <w:name w:val="highlight"/>
    <w:basedOn w:val="DefaultParagraphFont"/>
    <w:rsid w:val="00D51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sa.prabha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yotsna-Prem\Desktop\14B01A05E1_Prajyots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1FA26-533E-43A6-AAA6-B244AC0A8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14B01A05E1_Prajyotsna</Template>
  <TotalTime>79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Tushardeep Singh</vt:lpstr>
    </vt:vector>
  </TitlesOfParts>
  <Company/>
  <LinksUpToDate>false</LinksUpToDate>
  <CharactersWithSpaces>3478</CharactersWithSpaces>
  <SharedDoc>false</SharedDoc>
  <HLinks>
    <vt:vector size="6" baseType="variant">
      <vt:variant>
        <vt:i4>4718651</vt:i4>
      </vt:variant>
      <vt:variant>
        <vt:i4>0</vt:i4>
      </vt:variant>
      <vt:variant>
        <vt:i4>0</vt:i4>
      </vt:variant>
      <vt:variant>
        <vt:i4>5</vt:i4>
      </vt:variant>
      <vt:variant>
        <vt:lpwstr>mailto:manasa.prabhala@gmail.com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Tushardeep Singh</dc:title>
  <dc:creator>Prajyotsna-Prem</dc:creator>
  <cp:keywords>Network Engineer Resume</cp:keywords>
  <cp:lastModifiedBy>ramu</cp:lastModifiedBy>
  <cp:revision>31</cp:revision>
  <cp:lastPrinted>2010-12-15T09:28:00Z</cp:lastPrinted>
  <dcterms:created xsi:type="dcterms:W3CDTF">2017-06-20T14:48:00Z</dcterms:created>
  <dcterms:modified xsi:type="dcterms:W3CDTF">2019-03-25T06:50:00Z</dcterms:modified>
</cp:coreProperties>
</file>