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D2" w:rsidRDefault="005F02D2" w:rsidP="00014B7F"/>
    <w:p w:rsidR="005F02D2" w:rsidRDefault="005F02D2" w:rsidP="00014B7F"/>
    <w:tbl>
      <w:tblPr>
        <w:tblpPr w:leftFromText="180" w:rightFromText="180" w:vertAnchor="text" w:horzAnchor="margin" w:tblpX="126" w:tblpY="50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/>
      </w:tblPr>
      <w:tblGrid>
        <w:gridCol w:w="9918"/>
      </w:tblGrid>
      <w:tr w:rsidR="00014B7F" w:rsidRPr="00EA04AA" w:rsidTr="00A20BE7">
        <w:trPr>
          <w:trHeight w:val="787"/>
        </w:trPr>
        <w:tc>
          <w:tcPr>
            <w:tcW w:w="9918" w:type="dxa"/>
          </w:tcPr>
          <w:p w:rsidR="00014B7F" w:rsidRDefault="00D47541" w:rsidP="00A20BE7">
            <w:pPr>
              <w:pStyle w:val="Heading5"/>
              <w:ind w:firstLine="0"/>
              <w:jc w:val="left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PAVANI KALYANI PEDDA</w:t>
            </w:r>
          </w:p>
          <w:p w:rsidR="000E2967" w:rsidRDefault="007F32A5" w:rsidP="00A20BE7">
            <w:r>
              <w:t>Pedakapav</w:t>
            </w:r>
            <w:r w:rsidR="000E2967">
              <w:t>aram, Andhra Pradesh – INDIA</w:t>
            </w:r>
          </w:p>
          <w:p w:rsidR="000E2967" w:rsidRPr="00A6759E" w:rsidRDefault="000E2967" w:rsidP="00A20BE7">
            <w:pPr>
              <w:rPr>
                <w:rFonts w:ascii="Calibri"/>
              </w:rPr>
            </w:pPr>
            <w:r w:rsidRPr="00A6759E">
              <w:rPr>
                <w:rFonts w:ascii="Calibri"/>
              </w:rPr>
              <w:t>Contact No:</w:t>
            </w:r>
            <w:r w:rsidRPr="00A6759E">
              <w:rPr>
                <w:rFonts w:ascii="Calibri"/>
                <w:spacing w:val="-10"/>
              </w:rPr>
              <w:t xml:space="preserve">  </w:t>
            </w:r>
            <w:r w:rsidRPr="00A6759E">
              <w:rPr>
                <w:rFonts w:ascii="Calibri"/>
              </w:rPr>
              <w:t>+91-9505442558</w:t>
            </w:r>
          </w:p>
          <w:p w:rsidR="00014B7F" w:rsidRPr="000E2967" w:rsidRDefault="00014B7F" w:rsidP="00A20BE7">
            <w:pPr>
              <w:rPr>
                <w:rFonts w:ascii="Calibri"/>
                <w:b/>
              </w:rPr>
            </w:pPr>
            <w:r w:rsidRPr="00A6759E">
              <w:rPr>
                <w:rFonts w:ascii="Calibri"/>
              </w:rPr>
              <w:t>Email id:</w:t>
            </w:r>
            <w:r w:rsidRPr="00A6759E">
              <w:rPr>
                <w:rFonts w:ascii="Calibri"/>
                <w:spacing w:val="-10"/>
              </w:rPr>
              <w:t xml:space="preserve"> </w:t>
            </w:r>
            <w:r w:rsidR="00FA63C1" w:rsidRPr="00A6759E">
              <w:rPr>
                <w:rFonts w:ascii="Calibri"/>
                <w:spacing w:val="-10"/>
              </w:rPr>
              <w:t>pavani5pedda@gmail.com</w:t>
            </w:r>
            <w:r w:rsidRPr="00A6759E">
              <w:t xml:space="preserve">                                                          </w:t>
            </w:r>
            <w:r w:rsidRPr="00A6759E">
              <w:rPr>
                <w:rFonts w:ascii="Calibri"/>
              </w:rPr>
              <w:t xml:space="preserve"> </w:t>
            </w:r>
            <w:r w:rsidR="00144D96" w:rsidRPr="00A6759E">
              <w:rPr>
                <w:rFonts w:ascii="Calibri"/>
              </w:rPr>
              <w:t xml:space="preserve">      </w:t>
            </w:r>
          </w:p>
        </w:tc>
      </w:tr>
    </w:tbl>
    <w:p w:rsidR="00014B7F" w:rsidRDefault="00014B7F" w:rsidP="00014B7F"/>
    <w:p w:rsidR="00C752E0" w:rsidRPr="00383935" w:rsidRDefault="00C752E0" w:rsidP="00C752E0">
      <w:pPr>
        <w:shd w:val="clear" w:color="auto" w:fill="7F7F7F"/>
        <w:jc w:val="both"/>
        <w:rPr>
          <w:rFonts w:ascii="Calibri" w:hAnsi="Calibri" w:cs="Calibri"/>
          <w:b/>
          <w:bCs/>
          <w:color w:val="FFFFFF"/>
        </w:rPr>
      </w:pPr>
      <w:r>
        <w:rPr>
          <w:rFonts w:ascii="Calibri" w:hAnsi="Calibri" w:cs="Calibri"/>
          <w:b/>
          <w:bCs/>
          <w:color w:val="FFFFFF"/>
        </w:rPr>
        <w:t>CAREER OBJECTIVE</w:t>
      </w:r>
    </w:p>
    <w:p w:rsidR="00C752E0" w:rsidRDefault="00C752E0" w:rsidP="00014B7F"/>
    <w:p w:rsidR="00014B7F" w:rsidRPr="00C217D3" w:rsidRDefault="00A6759E" w:rsidP="00C217D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7"/>
          <w:szCs w:val="27"/>
        </w:rPr>
      </w:pPr>
      <w:r>
        <w:t>Looking for a challenging and r</w:t>
      </w:r>
      <w:r w:rsidR="00AE3E9F">
        <w:t xml:space="preserve">esponsible </w:t>
      </w:r>
      <w:r w:rsidR="00C217D3">
        <w:t xml:space="preserve">position in a leading IT company to enhance my technical skills and upgrade my </w:t>
      </w:r>
      <w:r w:rsidR="00C217D3" w:rsidRPr="00C217D3">
        <w:t>professional knowledge.</w:t>
      </w:r>
    </w:p>
    <w:p w:rsidR="009C753A" w:rsidRPr="00383935" w:rsidRDefault="00C74AB7" w:rsidP="00014B7F">
      <w:pPr>
        <w:shd w:val="clear" w:color="auto" w:fill="7F7F7F"/>
        <w:jc w:val="both"/>
        <w:rPr>
          <w:rFonts w:ascii="Calibri" w:hAnsi="Calibri" w:cs="Calibri"/>
          <w:b/>
          <w:bCs/>
          <w:color w:val="FFFFFF"/>
        </w:rPr>
      </w:pPr>
      <w:r w:rsidRPr="00383935">
        <w:rPr>
          <w:rFonts w:ascii="Calibri" w:hAnsi="Calibri" w:cs="Calibri"/>
          <w:b/>
          <w:bCs/>
          <w:color w:val="FFFFFF"/>
        </w:rPr>
        <w:t>ACADEMICS</w:t>
      </w:r>
      <w:r w:rsidR="009C753A">
        <w:rPr>
          <w:rFonts w:ascii="Calibri" w:hAnsi="Calibri" w:cs="Calibri"/>
          <w:b/>
          <w:bCs/>
          <w:color w:val="FFFFFF"/>
        </w:rPr>
        <w:t xml:space="preserve">    </w:t>
      </w:r>
      <w:r w:rsidR="00C217D3">
        <w:rPr>
          <w:rFonts w:ascii="Calibri" w:hAnsi="Calibri" w:cs="Calibri"/>
          <w:b/>
          <w:bCs/>
          <w:color w:val="FFFFFF"/>
        </w:rPr>
        <w:t xml:space="preserve"> </w:t>
      </w:r>
    </w:p>
    <w:p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tbl>
      <w:tblPr>
        <w:tblStyle w:val="TableGrid"/>
        <w:tblW w:w="9900" w:type="dxa"/>
        <w:tblInd w:w="108" w:type="dxa"/>
        <w:tblLayout w:type="fixed"/>
        <w:tblLook w:val="04A0"/>
      </w:tblPr>
      <w:tblGrid>
        <w:gridCol w:w="1935"/>
        <w:gridCol w:w="2505"/>
        <w:gridCol w:w="2043"/>
        <w:gridCol w:w="2132"/>
        <w:gridCol w:w="1285"/>
      </w:tblGrid>
      <w:tr w:rsidR="000447D3" w:rsidTr="00A20BE7">
        <w:trPr>
          <w:trHeight w:val="540"/>
        </w:trPr>
        <w:tc>
          <w:tcPr>
            <w:tcW w:w="1935" w:type="dxa"/>
            <w:vAlign w:val="center"/>
          </w:tcPr>
          <w:p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Cs w:val="20"/>
              </w:rPr>
              <w:t>Qualification</w:t>
            </w:r>
          </w:p>
        </w:tc>
        <w:tc>
          <w:tcPr>
            <w:tcW w:w="2505" w:type="dxa"/>
            <w:vAlign w:val="center"/>
          </w:tcPr>
          <w:p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E91F33">
              <w:rPr>
                <w:rFonts w:cs="Calibri"/>
                <w:b/>
                <w:bCs/>
                <w:szCs w:val="20"/>
              </w:rPr>
              <w:t>Institution</w:t>
            </w:r>
          </w:p>
        </w:tc>
        <w:tc>
          <w:tcPr>
            <w:tcW w:w="2043" w:type="dxa"/>
            <w:vAlign w:val="center"/>
          </w:tcPr>
          <w:p w:rsidR="000447D3" w:rsidRPr="00E91F33" w:rsidRDefault="000447D3" w:rsidP="000447D3">
            <w:pPr>
              <w:jc w:val="center"/>
              <w:rPr>
                <w:rFonts w:eastAsia="Calibri" w:cs="Calibri"/>
                <w:b/>
                <w:bCs/>
                <w:szCs w:val="20"/>
              </w:rPr>
            </w:pPr>
            <w:r w:rsidRPr="00E91F33">
              <w:rPr>
                <w:rFonts w:cs="Calibri"/>
                <w:b/>
                <w:bCs/>
                <w:szCs w:val="20"/>
              </w:rPr>
              <w:t>University/Board</w:t>
            </w:r>
          </w:p>
        </w:tc>
        <w:tc>
          <w:tcPr>
            <w:tcW w:w="2132" w:type="dxa"/>
            <w:vAlign w:val="center"/>
          </w:tcPr>
          <w:p w:rsidR="000447D3" w:rsidRPr="007A5D3A" w:rsidRDefault="00783942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Cs w:val="20"/>
              </w:rPr>
              <w:t>Year of passing</w:t>
            </w:r>
            <w:r w:rsidR="000447D3">
              <w:rPr>
                <w:rFonts w:cs="Calibri"/>
                <w:b/>
                <w:bCs/>
                <w:szCs w:val="20"/>
              </w:rPr>
              <w:t xml:space="preserve"> </w:t>
            </w:r>
            <w:r w:rsidR="000447D3" w:rsidRPr="007A5D3A">
              <w:rPr>
                <w:rFonts w:cs="Calibri"/>
                <w:b/>
                <w:bCs/>
                <w:szCs w:val="20"/>
              </w:rPr>
              <w:t xml:space="preserve"> </w:t>
            </w:r>
          </w:p>
        </w:tc>
        <w:tc>
          <w:tcPr>
            <w:tcW w:w="1285" w:type="dxa"/>
            <w:vAlign w:val="center"/>
          </w:tcPr>
          <w:p w:rsidR="000447D3" w:rsidRPr="007A5D3A" w:rsidRDefault="000447D3" w:rsidP="000447D3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7A5D3A">
              <w:rPr>
                <w:rFonts w:cs="Calibri"/>
                <w:b/>
                <w:bCs/>
                <w:szCs w:val="20"/>
              </w:rPr>
              <w:t>Percentage/</w:t>
            </w:r>
            <w:r w:rsidR="000C634E">
              <w:rPr>
                <w:rFonts w:cs="Calibri"/>
                <w:b/>
                <w:bCs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Cs w:val="20"/>
              </w:rPr>
              <w:t>C</w:t>
            </w:r>
            <w:r w:rsidRPr="007A5D3A">
              <w:rPr>
                <w:rFonts w:cs="Calibri"/>
                <w:b/>
                <w:bCs/>
                <w:szCs w:val="20"/>
              </w:rPr>
              <w:t>GPA</w:t>
            </w:r>
          </w:p>
        </w:tc>
      </w:tr>
      <w:tr w:rsidR="000447D3" w:rsidTr="00A20BE7">
        <w:trPr>
          <w:trHeight w:val="1116"/>
        </w:trPr>
        <w:tc>
          <w:tcPr>
            <w:tcW w:w="1935" w:type="dxa"/>
          </w:tcPr>
          <w:p w:rsidR="000447D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FA63C1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B.Tech (IT</w:t>
            </w:r>
            <w:r w:rsidR="000447D3">
              <w:rPr>
                <w:rFonts w:eastAsia="Calibri" w:cs="Calibri"/>
              </w:rPr>
              <w:t>)</w:t>
            </w:r>
          </w:p>
        </w:tc>
        <w:tc>
          <w:tcPr>
            <w:tcW w:w="2505" w:type="dxa"/>
          </w:tcPr>
          <w:p w:rsidR="000447D3" w:rsidRDefault="000447D3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Sri Vishnu Engineering </w:t>
            </w:r>
            <w:r w:rsidRPr="00D84EA3">
              <w:rPr>
                <w:rFonts w:cs="Calibri"/>
              </w:rPr>
              <w:t xml:space="preserve">College for Women, </w:t>
            </w:r>
          </w:p>
          <w:p w:rsidR="000447D3" w:rsidRDefault="000447D3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(Autonomous)</w:t>
            </w:r>
          </w:p>
          <w:p w:rsidR="000447D3" w:rsidRPr="00D84EA3" w:rsidRDefault="000447D3" w:rsidP="000447D3">
            <w:pPr>
              <w:jc w:val="center"/>
              <w:rPr>
                <w:rFonts w:cs="Calibri"/>
              </w:rPr>
            </w:pPr>
            <w:r w:rsidRPr="00D84EA3">
              <w:rPr>
                <w:rFonts w:cs="Calibri"/>
              </w:rPr>
              <w:t>Bhimavaram, AP</w:t>
            </w:r>
          </w:p>
        </w:tc>
        <w:tc>
          <w:tcPr>
            <w:tcW w:w="2043" w:type="dxa"/>
            <w:vAlign w:val="center"/>
          </w:tcPr>
          <w:p w:rsidR="000447D3" w:rsidRDefault="000447D3" w:rsidP="000447D3">
            <w:pPr>
              <w:jc w:val="center"/>
              <w:rPr>
                <w:rFonts w:cs="Calibri"/>
              </w:rPr>
            </w:pPr>
            <w:r w:rsidRPr="00D84EA3">
              <w:rPr>
                <w:rFonts w:cs="Calibri"/>
              </w:rPr>
              <w:t>J.N.T.U Kakinada</w:t>
            </w: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>
              <w:rPr>
                <w:rFonts w:cs="Calibri"/>
              </w:rPr>
              <w:t>A.P.</w:t>
            </w:r>
          </w:p>
        </w:tc>
        <w:tc>
          <w:tcPr>
            <w:tcW w:w="2132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783942" w:rsidP="00783942">
            <w:pPr>
              <w:jc w:val="center"/>
              <w:rPr>
                <w:rFonts w:eastAsia="Calibri" w:cs="Calibri"/>
              </w:rPr>
            </w:pPr>
            <w:r>
              <w:rPr>
                <w:rFonts w:cs="Calibri"/>
              </w:rPr>
              <w:t>2021</w:t>
            </w:r>
          </w:p>
        </w:tc>
        <w:tc>
          <w:tcPr>
            <w:tcW w:w="1285" w:type="dxa"/>
          </w:tcPr>
          <w:p w:rsidR="000447D3" w:rsidRDefault="000447D3" w:rsidP="000447D3">
            <w:pPr>
              <w:jc w:val="center"/>
              <w:rPr>
                <w:rFonts w:eastAsia="Calibri" w:cs="Calibri"/>
                <w:bCs/>
              </w:rPr>
            </w:pPr>
          </w:p>
          <w:p w:rsidR="0089013A" w:rsidRPr="00D84EA3" w:rsidRDefault="00A948AD" w:rsidP="0089013A">
            <w:pPr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Cs/>
              </w:rPr>
              <w:t xml:space="preserve">     </w:t>
            </w:r>
            <w:r w:rsidR="0056439E">
              <w:rPr>
                <w:rFonts w:eastAsia="Calibri" w:cs="Calibri"/>
                <w:bCs/>
              </w:rPr>
              <w:t xml:space="preserve"> </w:t>
            </w:r>
            <w:r>
              <w:rPr>
                <w:rFonts w:eastAsia="Calibri" w:cs="Calibri"/>
                <w:bCs/>
              </w:rPr>
              <w:t>7.21</w:t>
            </w:r>
            <w:r w:rsidR="00A6759E">
              <w:rPr>
                <w:rFonts w:eastAsia="Calibri" w:cs="Calibri"/>
                <w:bCs/>
              </w:rPr>
              <w:t>*</w:t>
            </w:r>
          </w:p>
        </w:tc>
      </w:tr>
      <w:tr w:rsidR="000447D3" w:rsidTr="00A20BE7">
        <w:trPr>
          <w:trHeight w:val="819"/>
        </w:trPr>
        <w:tc>
          <w:tcPr>
            <w:tcW w:w="1935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Intermediate</w:t>
            </w:r>
          </w:p>
        </w:tc>
        <w:tc>
          <w:tcPr>
            <w:tcW w:w="2505" w:type="dxa"/>
          </w:tcPr>
          <w:p w:rsidR="000447D3" w:rsidRDefault="00FA63C1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Chanakya junior college,</w:t>
            </w:r>
          </w:p>
          <w:p w:rsidR="00FA63C1" w:rsidRPr="00D84EA3" w:rsidRDefault="000E2967" w:rsidP="000447D3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Ganapavaram</w:t>
            </w:r>
            <w:r w:rsidR="00FA63C1">
              <w:rPr>
                <w:rFonts w:eastAsia="Calibri" w:cs="Calibri"/>
              </w:rPr>
              <w:t>, AP</w:t>
            </w:r>
          </w:p>
        </w:tc>
        <w:tc>
          <w:tcPr>
            <w:tcW w:w="2043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>Board of Intermediate Education, AP</w:t>
            </w:r>
          </w:p>
        </w:tc>
        <w:tc>
          <w:tcPr>
            <w:tcW w:w="2132" w:type="dxa"/>
          </w:tcPr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  <w:p w:rsidR="000447D3" w:rsidRPr="00D84EA3" w:rsidRDefault="00783942" w:rsidP="00783942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2017</w:t>
            </w:r>
          </w:p>
        </w:tc>
        <w:tc>
          <w:tcPr>
            <w:tcW w:w="1285" w:type="dxa"/>
          </w:tcPr>
          <w:p w:rsidR="000447D3" w:rsidRDefault="000447D3" w:rsidP="000447D3">
            <w:pPr>
              <w:rPr>
                <w:rFonts w:eastAsia="Calibri" w:cs="Calibri"/>
                <w:b/>
                <w:bCs/>
              </w:rPr>
            </w:pPr>
          </w:p>
          <w:p w:rsidR="00FA63C1" w:rsidRPr="00A6759E" w:rsidRDefault="00A948AD" w:rsidP="000447D3">
            <w:pPr>
              <w:rPr>
                <w:rFonts w:eastAsia="Calibri" w:cs="Calibri"/>
                <w:bCs/>
              </w:rPr>
            </w:pPr>
            <w:r w:rsidRPr="00A6759E">
              <w:rPr>
                <w:rFonts w:eastAsia="Calibri" w:cs="Calibri"/>
                <w:bCs/>
              </w:rPr>
              <w:t xml:space="preserve">      </w:t>
            </w:r>
            <w:r w:rsidR="00FA63C1" w:rsidRPr="00A6759E">
              <w:rPr>
                <w:rFonts w:eastAsia="Calibri" w:cs="Calibri"/>
                <w:bCs/>
              </w:rPr>
              <w:t>91.5%</w:t>
            </w:r>
          </w:p>
        </w:tc>
      </w:tr>
      <w:tr w:rsidR="000447D3" w:rsidTr="00A20BE7">
        <w:trPr>
          <w:trHeight w:val="746"/>
        </w:trPr>
        <w:tc>
          <w:tcPr>
            <w:tcW w:w="1935" w:type="dxa"/>
          </w:tcPr>
          <w:p w:rsidR="000447D3" w:rsidRPr="00D84EA3" w:rsidRDefault="000447D3" w:rsidP="000447D3">
            <w:pPr>
              <w:jc w:val="center"/>
              <w:rPr>
                <w:rFonts w:cs="Calibri"/>
              </w:rPr>
            </w:pP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cs="Calibri"/>
              </w:rPr>
              <w:t>SSC</w:t>
            </w: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</w:p>
        </w:tc>
        <w:tc>
          <w:tcPr>
            <w:tcW w:w="2505" w:type="dxa"/>
          </w:tcPr>
          <w:p w:rsidR="00FA63C1" w:rsidRDefault="000E2967" w:rsidP="000447D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Sasi Merit School</w:t>
            </w:r>
            <w:r w:rsidR="00FA63C1">
              <w:rPr>
                <w:rFonts w:cs="Calibri"/>
              </w:rPr>
              <w:t>,</w:t>
            </w:r>
          </w:p>
          <w:p w:rsidR="000447D3" w:rsidRPr="00D84EA3" w:rsidRDefault="000447D3" w:rsidP="000447D3">
            <w:pPr>
              <w:jc w:val="center"/>
              <w:rPr>
                <w:rFonts w:eastAsia="Calibri" w:cs="Calibri"/>
              </w:rPr>
            </w:pPr>
            <w:r w:rsidRPr="00D84EA3">
              <w:rPr>
                <w:rFonts w:cs="Calibri"/>
              </w:rPr>
              <w:t>Bhimavaram</w:t>
            </w:r>
          </w:p>
        </w:tc>
        <w:tc>
          <w:tcPr>
            <w:tcW w:w="2043" w:type="dxa"/>
          </w:tcPr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  </w:t>
            </w:r>
            <w:r w:rsidRPr="00D84EA3">
              <w:rPr>
                <w:rFonts w:eastAsia="Calibri" w:cs="Calibri"/>
              </w:rPr>
              <w:t xml:space="preserve">Board of </w:t>
            </w:r>
          </w:p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 xml:space="preserve">        Secondary </w:t>
            </w:r>
          </w:p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  <w:r w:rsidRPr="00D84EA3">
              <w:rPr>
                <w:rFonts w:eastAsia="Calibri" w:cs="Calibri"/>
              </w:rPr>
              <w:t xml:space="preserve">      Education, AP</w:t>
            </w:r>
          </w:p>
        </w:tc>
        <w:tc>
          <w:tcPr>
            <w:tcW w:w="2132" w:type="dxa"/>
          </w:tcPr>
          <w:p w:rsidR="000447D3" w:rsidRPr="00D84EA3" w:rsidRDefault="000447D3" w:rsidP="000447D3">
            <w:pPr>
              <w:ind w:right="-540"/>
              <w:rPr>
                <w:rFonts w:eastAsia="Calibri" w:cs="Calibri"/>
              </w:rPr>
            </w:pPr>
          </w:p>
          <w:p w:rsidR="000447D3" w:rsidRPr="00D84EA3" w:rsidRDefault="007674C3" w:rsidP="007674C3">
            <w:pPr>
              <w:tabs>
                <w:tab w:val="left" w:pos="234"/>
                <w:tab w:val="center" w:pos="1228"/>
              </w:tabs>
              <w:ind w:right="-540"/>
              <w:rPr>
                <w:rFonts w:eastAsia="Calibri" w:cs="Calibri"/>
              </w:rPr>
            </w:pPr>
            <w:r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ab/>
              <w:t xml:space="preserve">          </w:t>
            </w:r>
            <w:r w:rsidR="00783942">
              <w:rPr>
                <w:rFonts w:cs="Calibri"/>
              </w:rPr>
              <w:t>2012</w:t>
            </w:r>
          </w:p>
        </w:tc>
        <w:tc>
          <w:tcPr>
            <w:tcW w:w="1285" w:type="dxa"/>
          </w:tcPr>
          <w:p w:rsidR="000447D3" w:rsidRDefault="000447D3" w:rsidP="000447D3">
            <w:pPr>
              <w:ind w:right="-1056"/>
              <w:rPr>
                <w:rFonts w:eastAsia="Calibri" w:cs="Calibri"/>
                <w:b/>
                <w:bCs/>
              </w:rPr>
            </w:pPr>
          </w:p>
          <w:p w:rsidR="00FA63C1" w:rsidRPr="00A6759E" w:rsidRDefault="00A948AD" w:rsidP="000447D3">
            <w:pPr>
              <w:ind w:right="-1056"/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/>
                <w:bCs/>
              </w:rPr>
              <w:t xml:space="preserve">       </w:t>
            </w:r>
            <w:r w:rsidR="00FA63C1" w:rsidRPr="00A6759E">
              <w:rPr>
                <w:rFonts w:eastAsia="Calibri" w:cs="Calibri"/>
                <w:bCs/>
              </w:rPr>
              <w:t>8.0</w:t>
            </w:r>
          </w:p>
        </w:tc>
      </w:tr>
    </w:tbl>
    <w:p w:rsidR="000447D3" w:rsidRDefault="000447D3" w:rsidP="00014B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Calibri"/>
          <w:color w:val="333333"/>
        </w:rPr>
      </w:pPr>
    </w:p>
    <w:p w:rsidR="00172547" w:rsidRPr="00383935" w:rsidRDefault="005631D7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t xml:space="preserve">TECHNICAL SKILLS </w:t>
      </w:r>
    </w:p>
    <w:p w:rsidR="00144D96" w:rsidRDefault="00144D96" w:rsidP="000F307B">
      <w:pPr>
        <w:pStyle w:val="PlainText"/>
        <w:tabs>
          <w:tab w:val="left" w:pos="360"/>
        </w:tabs>
        <w:rPr>
          <w:rStyle w:val="apple-style-span"/>
          <w:rFonts w:ascii="Calibri" w:hAnsi="Calibri" w:cs="Calibri"/>
          <w:bCs/>
          <w:color w:val="00000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22"/>
        <w:gridCol w:w="304"/>
        <w:gridCol w:w="5374"/>
      </w:tblGrid>
      <w:tr w:rsidR="00144D96" w:rsidRPr="009B1A5E" w:rsidTr="00A20BE7">
        <w:trPr>
          <w:trHeight w:val="404"/>
        </w:trPr>
        <w:tc>
          <w:tcPr>
            <w:tcW w:w="4222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Programming Languages        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:rsidR="00144D96" w:rsidRPr="009B1A5E" w:rsidRDefault="00C5278E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C, JAVA</w:t>
            </w:r>
          </w:p>
        </w:tc>
      </w:tr>
      <w:tr w:rsidR="00144D96" w:rsidRPr="009B1A5E" w:rsidTr="00A20BE7">
        <w:tc>
          <w:tcPr>
            <w:tcW w:w="4222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:rsidR="00144D96" w:rsidRPr="009B1A5E" w:rsidRDefault="007F32A5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HTML</w:t>
            </w:r>
            <w:r w:rsidR="00144D96"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,</w:t>
            </w:r>
            <w:r w:rsidR="000E2967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CSS</w:t>
            </w:r>
          </w:p>
        </w:tc>
      </w:tr>
      <w:tr w:rsidR="00144D96" w:rsidRPr="009B1A5E" w:rsidTr="00A20BE7">
        <w:tc>
          <w:tcPr>
            <w:tcW w:w="4222" w:type="dxa"/>
          </w:tcPr>
          <w:p w:rsidR="00144D96" w:rsidRPr="009B1A5E" w:rsidRDefault="00144D96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Database  </w:t>
            </w:r>
          </w:p>
        </w:tc>
        <w:tc>
          <w:tcPr>
            <w:tcW w:w="304" w:type="dxa"/>
          </w:tcPr>
          <w:p w:rsidR="00144D96" w:rsidRPr="009B1A5E" w:rsidRDefault="00144D96" w:rsidP="00CA1F21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:rsidR="00144D96" w:rsidRPr="009B1A5E" w:rsidRDefault="007F32A5" w:rsidP="00CA1F21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Mysql</w:t>
            </w:r>
          </w:p>
        </w:tc>
      </w:tr>
    </w:tbl>
    <w:p w:rsidR="00014B7F" w:rsidRPr="005A1C1C" w:rsidRDefault="00014B7F" w:rsidP="005A1C1C">
      <w:pPr>
        <w:jc w:val="both"/>
        <w:rPr>
          <w:rFonts w:ascii="Calibri" w:eastAsia="Calibri" w:hAnsi="Calibri" w:cs="Calibri"/>
        </w:rPr>
      </w:pPr>
    </w:p>
    <w:p w:rsidR="00C6340A" w:rsidRPr="00383935" w:rsidRDefault="007710AE" w:rsidP="00014B7F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TRAINING AND </w:t>
      </w:r>
      <w:r w:rsidR="002C2D84">
        <w:rPr>
          <w:rFonts w:ascii="Calibri" w:hAnsi="Calibri" w:cs="Calibri"/>
          <w:b/>
          <w:bCs/>
          <w:color w:val="FFFFFF"/>
          <w:sz w:val="24"/>
          <w:szCs w:val="24"/>
        </w:rPr>
        <w:t>WORKSHOPS</w:t>
      </w:r>
    </w:p>
    <w:p w:rsidR="00C6340A" w:rsidRDefault="00C6340A" w:rsidP="00C6340A">
      <w:pPr>
        <w:pStyle w:val="ListParagraph"/>
        <w:jc w:val="both"/>
        <w:rPr>
          <w:rFonts w:ascii="Cambria" w:hAnsi="Cambria"/>
        </w:rPr>
      </w:pPr>
    </w:p>
    <w:p w:rsidR="00C6340A" w:rsidRDefault="00C6340A" w:rsidP="00C6340A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Participated in a Workshop on </w:t>
      </w:r>
      <w:r w:rsidRPr="00D15C56">
        <w:rPr>
          <w:rFonts w:ascii="Cambria" w:hAnsi="Cambria"/>
          <w:b/>
        </w:rPr>
        <w:t>“Source Code Management Using Git and Github”</w:t>
      </w:r>
      <w:r w:rsidRPr="00D15C5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conducted by APSSDC, Online in </w:t>
      </w:r>
      <w:r w:rsidR="007F32A5">
        <w:rPr>
          <w:rFonts w:ascii="Cambria" w:hAnsi="Cambria"/>
        </w:rPr>
        <w:t xml:space="preserve">01 June </w:t>
      </w:r>
      <w:r>
        <w:rPr>
          <w:rFonts w:ascii="Cambria" w:hAnsi="Cambria"/>
        </w:rPr>
        <w:t>2020.</w:t>
      </w:r>
    </w:p>
    <w:p w:rsidR="00994B92" w:rsidRPr="00994B92" w:rsidRDefault="00994B92" w:rsidP="00994B92">
      <w:pPr>
        <w:pStyle w:val="ListParagraph"/>
        <w:numPr>
          <w:ilvl w:val="0"/>
          <w:numId w:val="10"/>
        </w:numPr>
        <w:rPr>
          <w:rFonts w:ascii="Cambria" w:hAnsi="Cambria" w:cs="Calibri"/>
          <w:b/>
        </w:rPr>
      </w:pPr>
      <w:r>
        <w:rPr>
          <w:rFonts w:ascii="Calibri" w:eastAsia="Calibri" w:hAnsi="Calibri" w:cs="Calibri"/>
        </w:rPr>
        <w:t>Participated in a Training on “</w:t>
      </w:r>
      <w:r>
        <w:rPr>
          <w:rFonts w:ascii="Cambria" w:hAnsi="Cambria" w:cs="Calibri"/>
          <w:b/>
        </w:rPr>
        <w:t xml:space="preserve">Web Development Online Bootcamp” </w:t>
      </w:r>
      <w:r w:rsidRPr="00A6759E">
        <w:rPr>
          <w:rFonts w:ascii="Cambria" w:hAnsi="Cambria" w:cs="Calibri"/>
        </w:rPr>
        <w:t>conducted by SVES,</w:t>
      </w:r>
      <w:r>
        <w:rPr>
          <w:rFonts w:ascii="Cambria" w:hAnsi="Cambria" w:cs="Calibri"/>
          <w:b/>
        </w:rPr>
        <w:t xml:space="preserve"> </w:t>
      </w:r>
      <w:r w:rsidRPr="00A6759E">
        <w:rPr>
          <w:rFonts w:ascii="Cambria" w:hAnsi="Cambria" w:cs="Calibri"/>
        </w:rPr>
        <w:t>Online in 27 April 2020.</w:t>
      </w:r>
    </w:p>
    <w:p w:rsidR="00994B92" w:rsidRPr="00994B92" w:rsidRDefault="00994B92" w:rsidP="00994B92">
      <w:pPr>
        <w:pStyle w:val="ListParagraph"/>
        <w:numPr>
          <w:ilvl w:val="0"/>
          <w:numId w:val="10"/>
        </w:numPr>
        <w:rPr>
          <w:rFonts w:ascii="Cambria" w:hAnsi="Cambria" w:cs="Calibri"/>
          <w:b/>
        </w:rPr>
      </w:pPr>
      <w:r>
        <w:rPr>
          <w:rFonts w:ascii="Calibri" w:eastAsia="Calibri" w:hAnsi="Calibri" w:cs="Calibri"/>
        </w:rPr>
        <w:t>Participated in a workshop on “</w:t>
      </w:r>
      <w:r w:rsidR="00C5278E">
        <w:rPr>
          <w:rFonts w:ascii="Cambria" w:hAnsi="Cambria" w:cs="Calibri"/>
          <w:b/>
        </w:rPr>
        <w:t xml:space="preserve">Python With </w:t>
      </w:r>
      <w:r>
        <w:rPr>
          <w:rFonts w:ascii="Cambria" w:hAnsi="Cambria" w:cs="Calibri"/>
          <w:b/>
        </w:rPr>
        <w:t xml:space="preserve">Basics” </w:t>
      </w:r>
      <w:r w:rsidRPr="00A6759E">
        <w:rPr>
          <w:rFonts w:ascii="Cambria" w:hAnsi="Cambria" w:cs="Calibri"/>
        </w:rPr>
        <w:t>conducted by Talentsprint, Online</w:t>
      </w:r>
      <w:r>
        <w:rPr>
          <w:rFonts w:ascii="Cambria" w:hAnsi="Cambria" w:cs="Calibri"/>
          <w:b/>
        </w:rPr>
        <w:t xml:space="preserve"> </w:t>
      </w:r>
      <w:r w:rsidRPr="00A6759E">
        <w:rPr>
          <w:rFonts w:ascii="Cambria" w:hAnsi="Cambria" w:cs="Calibri"/>
        </w:rPr>
        <w:t>in 20 April 2020.</w:t>
      </w:r>
    </w:p>
    <w:p w:rsidR="00C6340A" w:rsidRPr="0056439E" w:rsidRDefault="00C6340A" w:rsidP="00C6340A">
      <w:pPr>
        <w:pStyle w:val="ListParagraph"/>
        <w:numPr>
          <w:ilvl w:val="0"/>
          <w:numId w:val="10"/>
        </w:numPr>
        <w:rPr>
          <w:rFonts w:ascii="Cambria" w:hAnsi="Cambria" w:cs="Calibri"/>
          <w:b/>
        </w:rPr>
      </w:pPr>
      <w:r>
        <w:rPr>
          <w:rFonts w:ascii="Calibri" w:eastAsia="Calibri" w:hAnsi="Calibri" w:cs="Calibri"/>
        </w:rPr>
        <w:t>Participated in a two months Internship Training on “</w:t>
      </w:r>
      <w:r>
        <w:rPr>
          <w:rFonts w:ascii="Cambria" w:hAnsi="Cambria" w:cs="Calibri"/>
          <w:b/>
        </w:rPr>
        <w:t xml:space="preserve">Machine learning with python” </w:t>
      </w:r>
      <w:r w:rsidRPr="00A6759E">
        <w:rPr>
          <w:rFonts w:ascii="Cambria" w:hAnsi="Cambria" w:cs="Calibri"/>
        </w:rPr>
        <w:t>conducted by Goa</w:t>
      </w:r>
      <w:r w:rsidR="007F32A5" w:rsidRPr="00A6759E">
        <w:rPr>
          <w:rFonts w:ascii="Cambria" w:hAnsi="Cambria" w:cs="Calibri"/>
        </w:rPr>
        <w:t>ls</w:t>
      </w:r>
      <w:r w:rsidRPr="00A6759E">
        <w:rPr>
          <w:rFonts w:ascii="Cambria" w:hAnsi="Cambria" w:cs="Calibri"/>
        </w:rPr>
        <w:t xml:space="preserve">treet, Online in </w:t>
      </w:r>
      <w:r w:rsidR="007F32A5" w:rsidRPr="00A6759E">
        <w:rPr>
          <w:rFonts w:ascii="Cambria" w:hAnsi="Cambria" w:cs="Calibri"/>
        </w:rPr>
        <w:t>0</w:t>
      </w:r>
      <w:r w:rsidRPr="00A6759E">
        <w:rPr>
          <w:rFonts w:ascii="Cambria" w:hAnsi="Cambria" w:cs="Calibri"/>
        </w:rPr>
        <w:t>6 April 2020.</w:t>
      </w:r>
    </w:p>
    <w:p w:rsidR="00C6340A" w:rsidRPr="00994B92" w:rsidRDefault="00994B92" w:rsidP="00994B92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2C2D84">
        <w:rPr>
          <w:rFonts w:ascii="Calibri" w:eastAsia="Calibri" w:hAnsi="Calibri" w:cs="Calibri"/>
        </w:rPr>
        <w:t xml:space="preserve">Participated in </w:t>
      </w:r>
      <w:r>
        <w:rPr>
          <w:rFonts w:ascii="Calibri" w:eastAsia="Calibri" w:hAnsi="Calibri" w:cs="Calibri"/>
        </w:rPr>
        <w:t xml:space="preserve">a </w:t>
      </w:r>
      <w:r w:rsidRPr="002C2D84">
        <w:rPr>
          <w:rFonts w:ascii="Calibri" w:eastAsia="Calibri" w:hAnsi="Calibri" w:cs="Calibri"/>
        </w:rPr>
        <w:t>workshop on “</w:t>
      </w:r>
      <w:r>
        <w:rPr>
          <w:rFonts w:ascii="Calibri" w:eastAsia="Calibri" w:hAnsi="Calibri" w:cs="Calibri"/>
          <w:b/>
          <w:bCs/>
        </w:rPr>
        <w:t>Web Application Development</w:t>
      </w:r>
      <w:r>
        <w:rPr>
          <w:rFonts w:ascii="Calibri" w:eastAsia="Calibri" w:hAnsi="Calibri" w:cs="Calibri"/>
        </w:rPr>
        <w:t xml:space="preserve">” </w:t>
      </w:r>
      <w:r w:rsidRPr="002C2D84">
        <w:rPr>
          <w:rFonts w:ascii="Calibri" w:eastAsia="Calibri" w:hAnsi="Calibri" w:cs="Calibri"/>
        </w:rPr>
        <w:t>conducted by</w:t>
      </w:r>
      <w:r w:rsidRPr="002C2D84"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SVECW</w:t>
      </w:r>
      <w:r w:rsidRPr="002C2D84">
        <w:rPr>
          <w:rFonts w:ascii="Calibri" w:eastAsia="Calibri" w:hAnsi="Calibri" w:cs="Calibri"/>
        </w:rPr>
        <w:t xml:space="preserve">, Bhimavaram </w:t>
      </w:r>
      <w:r>
        <w:rPr>
          <w:rFonts w:ascii="Calibri" w:eastAsia="Calibri" w:hAnsi="Calibri" w:cs="Calibri"/>
        </w:rPr>
        <w:t>in</w:t>
      </w:r>
      <w:r w:rsidRPr="002C2D8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03 March 2020.</w:t>
      </w:r>
    </w:p>
    <w:p w:rsidR="009115F6" w:rsidRPr="008D647D" w:rsidRDefault="00D5146A" w:rsidP="00014B7F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2C2D84">
        <w:rPr>
          <w:rFonts w:ascii="Calibri" w:eastAsia="Calibri" w:hAnsi="Calibri" w:cs="Calibri"/>
        </w:rPr>
        <w:t>Participated in</w:t>
      </w:r>
      <w:r w:rsidR="008161CC" w:rsidRPr="002C2D84">
        <w:rPr>
          <w:rFonts w:ascii="Calibri" w:eastAsia="Calibri" w:hAnsi="Calibri" w:cs="Calibri"/>
        </w:rPr>
        <w:t xml:space="preserve"> </w:t>
      </w:r>
      <w:r w:rsidR="00B87CAC">
        <w:rPr>
          <w:rFonts w:ascii="Calibri" w:eastAsia="Calibri" w:hAnsi="Calibri" w:cs="Calibri"/>
        </w:rPr>
        <w:t xml:space="preserve">a </w:t>
      </w:r>
      <w:r w:rsidR="008161CC" w:rsidRPr="002C2D84">
        <w:rPr>
          <w:rFonts w:ascii="Calibri" w:eastAsia="Calibri" w:hAnsi="Calibri" w:cs="Calibri"/>
        </w:rPr>
        <w:t>workshop on “</w:t>
      </w:r>
      <w:r w:rsidR="00B83E83" w:rsidRPr="002C2D84">
        <w:rPr>
          <w:rFonts w:ascii="Calibri" w:eastAsia="Calibri" w:hAnsi="Calibri" w:cs="Calibri"/>
          <w:b/>
          <w:bCs/>
        </w:rPr>
        <w:t>Internet of Things</w:t>
      </w:r>
      <w:r w:rsidR="008161CC" w:rsidRPr="002C2D84">
        <w:rPr>
          <w:rFonts w:ascii="Calibri" w:eastAsia="Calibri" w:hAnsi="Calibri" w:cs="Calibri"/>
        </w:rPr>
        <w:t>” conducted by</w:t>
      </w:r>
      <w:r w:rsidR="008161CC" w:rsidRPr="002C2D84">
        <w:rPr>
          <w:rFonts w:ascii="Calibri" w:eastAsia="Calibri" w:hAnsi="Calibri" w:cs="Calibri"/>
          <w:spacing w:val="-30"/>
        </w:rPr>
        <w:t xml:space="preserve"> </w:t>
      </w:r>
      <w:r w:rsidR="00A23E3C">
        <w:rPr>
          <w:rFonts w:ascii="Calibri" w:eastAsia="Calibri" w:hAnsi="Calibri" w:cs="Calibri"/>
        </w:rPr>
        <w:t>VIT</w:t>
      </w:r>
      <w:r w:rsidR="0014704E" w:rsidRPr="002C2D84">
        <w:rPr>
          <w:rFonts w:ascii="Calibri" w:eastAsia="Calibri" w:hAnsi="Calibri" w:cs="Calibri"/>
        </w:rPr>
        <w:t xml:space="preserve">, Bhimavaram </w:t>
      </w:r>
      <w:r w:rsidR="00B87CAC">
        <w:rPr>
          <w:rFonts w:ascii="Calibri" w:eastAsia="Calibri" w:hAnsi="Calibri" w:cs="Calibri"/>
        </w:rPr>
        <w:t>in</w:t>
      </w:r>
      <w:r w:rsidR="0014704E" w:rsidRPr="002C2D84">
        <w:rPr>
          <w:rFonts w:ascii="Calibri" w:eastAsia="Calibri" w:hAnsi="Calibri" w:cs="Calibri"/>
        </w:rPr>
        <w:t xml:space="preserve"> </w:t>
      </w:r>
      <w:r w:rsidR="0089013A">
        <w:rPr>
          <w:rFonts w:ascii="Calibri" w:eastAsia="Calibri" w:hAnsi="Calibri" w:cs="Calibri"/>
        </w:rPr>
        <w:t xml:space="preserve">23 </w:t>
      </w:r>
      <w:r w:rsidR="0014704E" w:rsidRPr="002C2D84">
        <w:rPr>
          <w:rFonts w:ascii="Calibri" w:eastAsia="Calibri" w:hAnsi="Calibri" w:cs="Calibri"/>
        </w:rPr>
        <w:t>Aug</w:t>
      </w:r>
      <w:r w:rsidR="00B87CAC">
        <w:rPr>
          <w:rFonts w:ascii="Calibri" w:eastAsia="Calibri" w:hAnsi="Calibri" w:cs="Calibri"/>
        </w:rPr>
        <w:t xml:space="preserve">ust </w:t>
      </w:r>
      <w:r w:rsidR="00A23E3C">
        <w:rPr>
          <w:rFonts w:ascii="Calibri" w:eastAsia="Calibri" w:hAnsi="Calibri" w:cs="Calibri"/>
        </w:rPr>
        <w:t>2018.</w:t>
      </w:r>
    </w:p>
    <w:p w:rsidR="008D647D" w:rsidRDefault="008D647D" w:rsidP="008D647D">
      <w:pPr>
        <w:jc w:val="both"/>
        <w:rPr>
          <w:rFonts w:ascii="Cambria" w:hAnsi="Cambria"/>
        </w:rPr>
      </w:pPr>
    </w:p>
    <w:p w:rsidR="008D647D" w:rsidRPr="008D647D" w:rsidRDefault="008D647D" w:rsidP="008D647D">
      <w:pPr>
        <w:jc w:val="both"/>
        <w:rPr>
          <w:rFonts w:ascii="Cambria" w:hAnsi="Cambria"/>
        </w:rPr>
      </w:pPr>
    </w:p>
    <w:p w:rsidR="008D647D" w:rsidRPr="00627C50" w:rsidRDefault="008D647D" w:rsidP="008D647D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383935">
        <w:rPr>
          <w:rFonts w:ascii="Calibri" w:hAnsi="Calibri" w:cs="Calibri"/>
          <w:b/>
          <w:bCs/>
          <w:color w:val="FFFFFF"/>
          <w:sz w:val="24"/>
          <w:szCs w:val="24"/>
        </w:rPr>
        <w:lastRenderedPageBreak/>
        <w:t>PROJECT</w:t>
      </w: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S  </w:t>
      </w:r>
      <w:r w:rsidR="00C217D3">
        <w:rPr>
          <w:rFonts w:ascii="Calibri" w:hAnsi="Calibri" w:cs="Calibri"/>
          <w:b/>
          <w:bCs/>
          <w:color w:val="FFFFFF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FFFF"/>
          <w:sz w:val="24"/>
          <w:szCs w:val="24"/>
        </w:rPr>
        <w:t>DETAILS</w:t>
      </w:r>
    </w:p>
    <w:p w:rsidR="008D647D" w:rsidRPr="007710AE" w:rsidRDefault="008D647D" w:rsidP="006E0969">
      <w:pPr>
        <w:jc w:val="both"/>
        <w:rPr>
          <w:rFonts w:ascii="Cambria" w:hAnsi="Cambria"/>
        </w:rPr>
      </w:pPr>
    </w:p>
    <w:tbl>
      <w:tblPr>
        <w:tblStyle w:val="TableGrid"/>
        <w:tblW w:w="9895" w:type="dxa"/>
        <w:jc w:val="center"/>
        <w:tblInd w:w="-303" w:type="dxa"/>
        <w:tblLook w:val="04A0"/>
      </w:tblPr>
      <w:tblGrid>
        <w:gridCol w:w="1922"/>
        <w:gridCol w:w="341"/>
        <w:gridCol w:w="7632"/>
      </w:tblGrid>
      <w:tr w:rsidR="008110E8" w:rsidTr="00A20BE7">
        <w:trPr>
          <w:jc w:val="center"/>
        </w:trPr>
        <w:tc>
          <w:tcPr>
            <w:tcW w:w="1922" w:type="dxa"/>
          </w:tcPr>
          <w:p w:rsidR="008110E8" w:rsidRPr="00A6759E" w:rsidRDefault="008110E8" w:rsidP="00761143">
            <w:pPr>
              <w:rPr>
                <w:rFonts w:cs="Calibri"/>
              </w:rPr>
            </w:pPr>
            <w:r w:rsidRPr="00A6759E">
              <w:rPr>
                <w:rFonts w:cs="Calibri"/>
              </w:rPr>
              <w:t xml:space="preserve">Project </w:t>
            </w:r>
            <w:r w:rsidRPr="00062268">
              <w:rPr>
                <w:rFonts w:cs="Calibri"/>
              </w:rPr>
              <w:t>#1</w:t>
            </w:r>
            <w:r w:rsidRPr="00A6759E">
              <w:rPr>
                <w:rFonts w:cs="Calibri"/>
              </w:rPr>
              <w:t>:</w:t>
            </w:r>
          </w:p>
        </w:tc>
        <w:tc>
          <w:tcPr>
            <w:tcW w:w="341" w:type="dxa"/>
          </w:tcPr>
          <w:p w:rsidR="008110E8" w:rsidRPr="001C2D36" w:rsidRDefault="008110E8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32" w:type="dxa"/>
          </w:tcPr>
          <w:p w:rsidR="008110E8" w:rsidRPr="00A6759E" w:rsidRDefault="008947DD" w:rsidP="00761143">
            <w:pPr>
              <w:rPr>
                <w:rFonts w:cs="Calibri"/>
              </w:rPr>
            </w:pPr>
            <w:r w:rsidRPr="00A6759E">
              <w:rPr>
                <w:rFonts w:cs="Calibri"/>
              </w:rPr>
              <w:t>Credit Card Fraud Detection</w:t>
            </w:r>
          </w:p>
        </w:tc>
      </w:tr>
      <w:tr w:rsidR="008110E8" w:rsidTr="00A20BE7">
        <w:trPr>
          <w:jc w:val="center"/>
        </w:trPr>
        <w:tc>
          <w:tcPr>
            <w:tcW w:w="1922" w:type="dxa"/>
          </w:tcPr>
          <w:p w:rsidR="008110E8" w:rsidRDefault="008110E8" w:rsidP="00761143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Description</w:t>
            </w:r>
          </w:p>
        </w:tc>
        <w:tc>
          <w:tcPr>
            <w:tcW w:w="341" w:type="dxa"/>
          </w:tcPr>
          <w:p w:rsidR="008110E8" w:rsidRDefault="008110E8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32" w:type="dxa"/>
          </w:tcPr>
          <w:p w:rsidR="008110E8" w:rsidRPr="00A6759E" w:rsidRDefault="004525DB" w:rsidP="00761143">
            <w:pPr>
              <w:rPr>
                <w:rFonts w:cs="Calibri"/>
              </w:rPr>
            </w:pPr>
            <w:r w:rsidRPr="00A6759E">
              <w:rPr>
                <w:rFonts w:cs="Calibri"/>
              </w:rPr>
              <w:t>The intent of this project Credit card fraud prediction is to identify the frauds precisely using the past data and thus making insights about future probabilities of frauds.</w:t>
            </w:r>
            <w:r w:rsidR="00AA406D" w:rsidRPr="00A6759E">
              <w:rPr>
                <w:rFonts w:cs="Calibri"/>
              </w:rPr>
              <w:t xml:space="preserve"> </w:t>
            </w:r>
            <w:r w:rsidRPr="00A6759E">
              <w:rPr>
                <w:rFonts w:cs="Calibri"/>
              </w:rPr>
              <w:t xml:space="preserve">The primary goal of this project is to identify whether the transaction is fraud or authentic.  </w:t>
            </w:r>
          </w:p>
        </w:tc>
      </w:tr>
      <w:tr w:rsidR="008110E8" w:rsidTr="00A20BE7">
        <w:trPr>
          <w:jc w:val="center"/>
        </w:trPr>
        <w:tc>
          <w:tcPr>
            <w:tcW w:w="1922" w:type="dxa"/>
          </w:tcPr>
          <w:p w:rsidR="008110E8" w:rsidRDefault="008110E8" w:rsidP="00761143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T</w:t>
            </w:r>
            <w:r w:rsidR="00627C50">
              <w:rPr>
                <w:rFonts w:cs="Calibri"/>
              </w:rPr>
              <w:t>echnology</w:t>
            </w:r>
          </w:p>
        </w:tc>
        <w:tc>
          <w:tcPr>
            <w:tcW w:w="341" w:type="dxa"/>
          </w:tcPr>
          <w:p w:rsidR="008110E8" w:rsidRDefault="008110E8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32" w:type="dxa"/>
          </w:tcPr>
          <w:p w:rsidR="008110E8" w:rsidRPr="00A6759E" w:rsidRDefault="005009B6" w:rsidP="00761143">
            <w:pPr>
              <w:tabs>
                <w:tab w:val="center" w:pos="3375"/>
              </w:tabs>
              <w:rPr>
                <w:rFonts w:cs="Calibri"/>
              </w:rPr>
            </w:pPr>
            <w:r w:rsidRPr="00A6759E">
              <w:rPr>
                <w:rFonts w:cs="Calibri"/>
              </w:rPr>
              <w:t xml:space="preserve">Machine Learning, Python </w:t>
            </w:r>
          </w:p>
        </w:tc>
      </w:tr>
      <w:tr w:rsidR="00062268" w:rsidTr="00A20BE7">
        <w:trPr>
          <w:jc w:val="center"/>
        </w:trPr>
        <w:tc>
          <w:tcPr>
            <w:tcW w:w="1922" w:type="dxa"/>
          </w:tcPr>
          <w:p w:rsidR="00062268" w:rsidRPr="001C2D36" w:rsidRDefault="00062268" w:rsidP="00761143">
            <w:pPr>
              <w:rPr>
                <w:rFonts w:cs="Calibri"/>
              </w:rPr>
            </w:pPr>
            <w:r>
              <w:rPr>
                <w:rFonts w:cs="Calibri"/>
              </w:rPr>
              <w:t>Github Link</w:t>
            </w:r>
          </w:p>
        </w:tc>
        <w:tc>
          <w:tcPr>
            <w:tcW w:w="341" w:type="dxa"/>
          </w:tcPr>
          <w:p w:rsidR="00062268" w:rsidRDefault="00062268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32" w:type="dxa"/>
          </w:tcPr>
          <w:p w:rsidR="00062268" w:rsidRPr="00A6759E" w:rsidRDefault="00062268" w:rsidP="00761143">
            <w:pPr>
              <w:tabs>
                <w:tab w:val="center" w:pos="3375"/>
              </w:tabs>
              <w:rPr>
                <w:rFonts w:cs="Calibri"/>
              </w:rPr>
            </w:pPr>
            <w:r w:rsidRPr="00062268">
              <w:rPr>
                <w:rFonts w:cs="Calibri"/>
              </w:rPr>
              <w:t>https://github.com/pavanikalyani5/Credit-Card-Fraud-Prediction-using-Machine-Learning.git</w:t>
            </w:r>
          </w:p>
        </w:tc>
      </w:tr>
    </w:tbl>
    <w:p w:rsidR="008110E8" w:rsidRDefault="008110E8" w:rsidP="008110E8">
      <w:pPr>
        <w:rPr>
          <w:rFonts w:ascii="Cambria" w:hAnsi="Cambria" w:cs="Calibri"/>
          <w:b/>
        </w:rPr>
      </w:pPr>
    </w:p>
    <w:tbl>
      <w:tblPr>
        <w:tblStyle w:val="TableGrid"/>
        <w:tblW w:w="9893" w:type="dxa"/>
        <w:jc w:val="center"/>
        <w:tblInd w:w="-43" w:type="dxa"/>
        <w:tblLook w:val="04A0"/>
      </w:tblPr>
      <w:tblGrid>
        <w:gridCol w:w="1959"/>
        <w:gridCol w:w="277"/>
        <w:gridCol w:w="7657"/>
      </w:tblGrid>
      <w:tr w:rsidR="005009B6" w:rsidTr="00446D2F">
        <w:trPr>
          <w:jc w:val="center"/>
        </w:trPr>
        <w:tc>
          <w:tcPr>
            <w:tcW w:w="1959" w:type="dxa"/>
          </w:tcPr>
          <w:p w:rsidR="005009B6" w:rsidRPr="00A6759E" w:rsidRDefault="005009B6" w:rsidP="00761143">
            <w:pPr>
              <w:rPr>
                <w:rFonts w:cs="Calibri"/>
                <w:color w:val="000000" w:themeColor="text1"/>
              </w:rPr>
            </w:pPr>
            <w:r w:rsidRPr="00A6759E">
              <w:rPr>
                <w:rFonts w:cs="Calibri"/>
                <w:color w:val="000000" w:themeColor="text1"/>
              </w:rPr>
              <w:t>Project</w:t>
            </w:r>
            <w:r w:rsidR="008B5B91" w:rsidRPr="00A6759E">
              <w:rPr>
                <w:rFonts w:cs="Calibri"/>
                <w:color w:val="000000" w:themeColor="text1"/>
              </w:rPr>
              <w:t xml:space="preserve"> #2</w:t>
            </w:r>
            <w:r w:rsidRPr="00A6759E">
              <w:rPr>
                <w:rFonts w:cs="Calibri"/>
                <w:color w:val="000000" w:themeColor="text1"/>
              </w:rPr>
              <w:t>:</w:t>
            </w:r>
          </w:p>
        </w:tc>
        <w:tc>
          <w:tcPr>
            <w:tcW w:w="276" w:type="dxa"/>
          </w:tcPr>
          <w:p w:rsidR="005009B6" w:rsidRPr="001C2D36" w:rsidRDefault="005009B6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58" w:type="dxa"/>
          </w:tcPr>
          <w:p w:rsidR="005009B6" w:rsidRPr="00A6759E" w:rsidRDefault="008B5B91" w:rsidP="00761143">
            <w:pPr>
              <w:rPr>
                <w:rFonts w:cs="Calibri"/>
              </w:rPr>
            </w:pPr>
            <w:r w:rsidRPr="00A6759E">
              <w:rPr>
                <w:rFonts w:cs="Calibri"/>
              </w:rPr>
              <w:t xml:space="preserve">Accommodation For </w:t>
            </w:r>
            <w:r w:rsidR="000A40F5" w:rsidRPr="00A6759E">
              <w:rPr>
                <w:rFonts w:cs="Calibri"/>
              </w:rPr>
              <w:t>Day scholars</w:t>
            </w:r>
          </w:p>
        </w:tc>
      </w:tr>
      <w:tr w:rsidR="005009B6" w:rsidTr="00446D2F">
        <w:trPr>
          <w:jc w:val="center"/>
        </w:trPr>
        <w:tc>
          <w:tcPr>
            <w:tcW w:w="1959" w:type="dxa"/>
          </w:tcPr>
          <w:p w:rsidR="005009B6" w:rsidRDefault="005009B6" w:rsidP="00761143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Description</w:t>
            </w:r>
          </w:p>
        </w:tc>
        <w:tc>
          <w:tcPr>
            <w:tcW w:w="276" w:type="dxa"/>
          </w:tcPr>
          <w:p w:rsidR="005009B6" w:rsidRDefault="005009B6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58" w:type="dxa"/>
          </w:tcPr>
          <w:p w:rsidR="005009B6" w:rsidRPr="00A6759E" w:rsidRDefault="000A40F5" w:rsidP="00761143">
            <w:pPr>
              <w:rPr>
                <w:rFonts w:cs="Calibri"/>
              </w:rPr>
            </w:pPr>
            <w:r w:rsidRPr="00A6759E">
              <w:rPr>
                <w:rFonts w:cs="Calibri"/>
              </w:rPr>
              <w:t>The purpose of the project is to build an application program to reduce th</w:t>
            </w:r>
            <w:r w:rsidR="00632B36" w:rsidRPr="00A6759E">
              <w:rPr>
                <w:rFonts w:cs="Calibri"/>
              </w:rPr>
              <w:t>e manual work for managing the r</w:t>
            </w:r>
            <w:r w:rsidRPr="00A6759E">
              <w:rPr>
                <w:rFonts w:cs="Calibri"/>
              </w:rPr>
              <w:t>ooms</w:t>
            </w:r>
            <w:r w:rsidR="00627C50" w:rsidRPr="00A6759E">
              <w:rPr>
                <w:rFonts w:cs="Calibri"/>
              </w:rPr>
              <w:t xml:space="preserve"> and details of the s</w:t>
            </w:r>
            <w:r w:rsidRPr="00A6759E">
              <w:rPr>
                <w:rFonts w:cs="Calibri"/>
              </w:rPr>
              <w:t xml:space="preserve">tudents. </w:t>
            </w:r>
            <w:r w:rsidR="00632B36" w:rsidRPr="00A6759E">
              <w:rPr>
                <w:rFonts w:cs="Calibri"/>
              </w:rPr>
              <w:t>It tracks all the details of the student.</w:t>
            </w:r>
          </w:p>
        </w:tc>
      </w:tr>
      <w:tr w:rsidR="005009B6" w:rsidTr="00446D2F">
        <w:trPr>
          <w:jc w:val="center"/>
        </w:trPr>
        <w:tc>
          <w:tcPr>
            <w:tcW w:w="1959" w:type="dxa"/>
          </w:tcPr>
          <w:p w:rsidR="005009B6" w:rsidRDefault="005009B6" w:rsidP="00761143">
            <w:pPr>
              <w:rPr>
                <w:rFonts w:cs="Calibri"/>
                <w:b/>
              </w:rPr>
            </w:pPr>
            <w:r w:rsidRPr="001C2D36">
              <w:rPr>
                <w:rFonts w:cs="Calibri"/>
              </w:rPr>
              <w:t>T</w:t>
            </w:r>
            <w:r w:rsidR="00627C50">
              <w:rPr>
                <w:rFonts w:cs="Calibri"/>
              </w:rPr>
              <w:t>echnology</w:t>
            </w:r>
          </w:p>
        </w:tc>
        <w:tc>
          <w:tcPr>
            <w:tcW w:w="276" w:type="dxa"/>
          </w:tcPr>
          <w:p w:rsidR="005009B6" w:rsidRDefault="005009B6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58" w:type="dxa"/>
          </w:tcPr>
          <w:p w:rsidR="005009B6" w:rsidRPr="00A6759E" w:rsidRDefault="008B5B91" w:rsidP="00761143">
            <w:pPr>
              <w:tabs>
                <w:tab w:val="center" w:pos="3375"/>
              </w:tabs>
              <w:rPr>
                <w:rFonts w:cs="Calibri"/>
              </w:rPr>
            </w:pPr>
            <w:r w:rsidRPr="00A6759E">
              <w:rPr>
                <w:rFonts w:cs="Calibri"/>
              </w:rPr>
              <w:t>H</w:t>
            </w:r>
            <w:r w:rsidR="003551EB" w:rsidRPr="00A6759E">
              <w:rPr>
                <w:rFonts w:cs="Calibri"/>
              </w:rPr>
              <w:t xml:space="preserve">TML, CSS, JSP, </w:t>
            </w:r>
            <w:r w:rsidR="000A40F5" w:rsidRPr="00A6759E">
              <w:rPr>
                <w:rFonts w:cs="Calibri"/>
              </w:rPr>
              <w:t>MYSQL</w:t>
            </w:r>
          </w:p>
        </w:tc>
      </w:tr>
      <w:tr w:rsidR="005009B6" w:rsidTr="00446D2F">
        <w:trPr>
          <w:jc w:val="center"/>
        </w:trPr>
        <w:tc>
          <w:tcPr>
            <w:tcW w:w="1959" w:type="dxa"/>
          </w:tcPr>
          <w:p w:rsidR="005009B6" w:rsidRPr="00062268" w:rsidRDefault="00627C50" w:rsidP="00761143">
            <w:pPr>
              <w:rPr>
                <w:rFonts w:cs="Calibri"/>
              </w:rPr>
            </w:pPr>
            <w:r w:rsidRPr="00062268">
              <w:rPr>
                <w:rFonts w:cs="Calibri"/>
              </w:rPr>
              <w:t>Tools</w:t>
            </w:r>
          </w:p>
        </w:tc>
        <w:tc>
          <w:tcPr>
            <w:tcW w:w="276" w:type="dxa"/>
          </w:tcPr>
          <w:p w:rsidR="005009B6" w:rsidRDefault="005009B6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58" w:type="dxa"/>
          </w:tcPr>
          <w:p w:rsidR="005009B6" w:rsidRPr="00A6759E" w:rsidRDefault="0080734F" w:rsidP="00761143">
            <w:pPr>
              <w:rPr>
                <w:rFonts w:cs="Calibri"/>
              </w:rPr>
            </w:pPr>
            <w:r w:rsidRPr="00A6759E">
              <w:rPr>
                <w:rFonts w:cs="Calibri"/>
              </w:rPr>
              <w:t>Tomcat, Ecli</w:t>
            </w:r>
            <w:r w:rsidR="00627C50" w:rsidRPr="00A6759E">
              <w:rPr>
                <w:rFonts w:cs="Calibri"/>
              </w:rPr>
              <w:t>pse</w:t>
            </w:r>
            <w:r w:rsidR="00A6759E">
              <w:rPr>
                <w:rFonts w:cs="Calibri"/>
              </w:rPr>
              <w:t>, Jdk</w:t>
            </w:r>
          </w:p>
        </w:tc>
      </w:tr>
      <w:tr w:rsidR="00062268" w:rsidTr="00446D2F">
        <w:trPr>
          <w:jc w:val="center"/>
        </w:trPr>
        <w:tc>
          <w:tcPr>
            <w:tcW w:w="1959" w:type="dxa"/>
          </w:tcPr>
          <w:p w:rsidR="00062268" w:rsidRPr="00062268" w:rsidRDefault="00062268" w:rsidP="00761143">
            <w:pPr>
              <w:rPr>
                <w:rFonts w:cs="Calibri"/>
              </w:rPr>
            </w:pPr>
            <w:r>
              <w:rPr>
                <w:rFonts w:cs="Calibri"/>
              </w:rPr>
              <w:t>Github Link</w:t>
            </w:r>
          </w:p>
        </w:tc>
        <w:tc>
          <w:tcPr>
            <w:tcW w:w="276" w:type="dxa"/>
          </w:tcPr>
          <w:p w:rsidR="00062268" w:rsidRDefault="00062268" w:rsidP="0076114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:</w:t>
            </w:r>
          </w:p>
        </w:tc>
        <w:tc>
          <w:tcPr>
            <w:tcW w:w="7658" w:type="dxa"/>
          </w:tcPr>
          <w:p w:rsidR="00062268" w:rsidRPr="00A6759E" w:rsidRDefault="00062268" w:rsidP="00761143">
            <w:pPr>
              <w:rPr>
                <w:rFonts w:cs="Calibri"/>
              </w:rPr>
            </w:pPr>
            <w:r w:rsidRPr="00062268">
              <w:rPr>
                <w:rFonts w:cs="Calibri"/>
              </w:rPr>
              <w:t>https://github.com/pavanikalyani5/Accommodation-For-DayScholars-Using-JSP.git</w:t>
            </w:r>
          </w:p>
        </w:tc>
      </w:tr>
    </w:tbl>
    <w:p w:rsidR="00AA406D" w:rsidRDefault="0056439E" w:rsidP="0056439E">
      <w:pPr>
        <w:tabs>
          <w:tab w:val="left" w:pos="7100"/>
        </w:tabs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ab/>
      </w:r>
    </w:p>
    <w:p w:rsidR="00355D83" w:rsidRPr="00383935" w:rsidRDefault="00355D83" w:rsidP="00355D83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PERSONAL INFORMATION</w:t>
      </w:r>
    </w:p>
    <w:p w:rsidR="009115F6" w:rsidRDefault="009115F6" w:rsidP="00014B7F">
      <w:pPr>
        <w:rPr>
          <w:rFonts w:ascii="Cambria" w:hAnsi="Cambria" w:cs="Calibri"/>
          <w:b/>
        </w:rPr>
      </w:pPr>
    </w:p>
    <w:tbl>
      <w:tblPr>
        <w:tblStyle w:val="TableGrid"/>
        <w:tblW w:w="0" w:type="auto"/>
        <w:jc w:val="center"/>
        <w:tblInd w:w="-834" w:type="dxa"/>
        <w:tblLook w:val="04A0"/>
      </w:tblPr>
      <w:tblGrid>
        <w:gridCol w:w="2954"/>
        <w:gridCol w:w="6933"/>
      </w:tblGrid>
      <w:tr w:rsidR="00355D83" w:rsidRPr="00355D83" w:rsidTr="00A20BE7">
        <w:trPr>
          <w:jc w:val="center"/>
        </w:trPr>
        <w:tc>
          <w:tcPr>
            <w:tcW w:w="2954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933" w:type="dxa"/>
          </w:tcPr>
          <w:p w:rsidR="00355D83" w:rsidRPr="00A6759E" w:rsidRDefault="00776BED" w:rsidP="00014B7F">
            <w:pPr>
              <w:rPr>
                <w:rFonts w:asciiTheme="minorHAnsi" w:hAnsiTheme="minorHAnsi" w:cstheme="minorHAnsi"/>
              </w:rPr>
            </w:pPr>
            <w:r w:rsidRPr="00A6759E">
              <w:rPr>
                <w:rFonts w:asciiTheme="minorHAnsi" w:hAnsiTheme="minorHAnsi" w:cstheme="minorHAnsi"/>
              </w:rPr>
              <w:t xml:space="preserve">Pedda </w:t>
            </w:r>
            <w:r w:rsidR="00A23E3C" w:rsidRPr="00A6759E">
              <w:rPr>
                <w:rFonts w:asciiTheme="minorHAnsi" w:hAnsiTheme="minorHAnsi" w:cstheme="minorHAnsi"/>
              </w:rPr>
              <w:t>Pavani kalyani</w:t>
            </w:r>
          </w:p>
        </w:tc>
      </w:tr>
      <w:tr w:rsidR="00355D83" w:rsidRPr="00355D83" w:rsidTr="00A20BE7">
        <w:trPr>
          <w:jc w:val="center"/>
        </w:trPr>
        <w:tc>
          <w:tcPr>
            <w:tcW w:w="2954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6933" w:type="dxa"/>
          </w:tcPr>
          <w:p w:rsidR="00355D83" w:rsidRPr="00A6759E" w:rsidRDefault="00A23E3C" w:rsidP="00014B7F">
            <w:pPr>
              <w:rPr>
                <w:rFonts w:asciiTheme="minorHAnsi" w:hAnsiTheme="minorHAnsi" w:cstheme="minorHAnsi"/>
              </w:rPr>
            </w:pPr>
            <w:r w:rsidRPr="00A6759E">
              <w:rPr>
                <w:rFonts w:asciiTheme="minorHAnsi" w:hAnsiTheme="minorHAnsi" w:cstheme="minorHAnsi"/>
              </w:rPr>
              <w:t>Female</w:t>
            </w:r>
          </w:p>
        </w:tc>
      </w:tr>
      <w:tr w:rsidR="00355D83" w:rsidRPr="00355D83" w:rsidTr="00A20BE7">
        <w:trPr>
          <w:jc w:val="center"/>
        </w:trPr>
        <w:tc>
          <w:tcPr>
            <w:tcW w:w="2954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6933" w:type="dxa"/>
          </w:tcPr>
          <w:p w:rsidR="00355D83" w:rsidRPr="00A6759E" w:rsidRDefault="00A23E3C" w:rsidP="00014B7F">
            <w:pPr>
              <w:rPr>
                <w:rFonts w:asciiTheme="minorHAnsi" w:hAnsiTheme="minorHAnsi" w:cstheme="minorHAnsi"/>
              </w:rPr>
            </w:pPr>
            <w:r w:rsidRPr="00A6759E">
              <w:rPr>
                <w:rFonts w:asciiTheme="minorHAnsi" w:hAnsiTheme="minorHAnsi" w:cstheme="minorHAnsi"/>
              </w:rPr>
              <w:t>24-02-2000</w:t>
            </w:r>
          </w:p>
        </w:tc>
      </w:tr>
      <w:tr w:rsidR="00355D83" w:rsidRPr="00355D83" w:rsidTr="00A20BE7">
        <w:trPr>
          <w:jc w:val="center"/>
        </w:trPr>
        <w:tc>
          <w:tcPr>
            <w:tcW w:w="2954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6933" w:type="dxa"/>
          </w:tcPr>
          <w:p w:rsidR="00355D83" w:rsidRPr="00A6759E" w:rsidRDefault="00A23E3C" w:rsidP="00014B7F">
            <w:pPr>
              <w:rPr>
                <w:rFonts w:asciiTheme="minorHAnsi" w:hAnsiTheme="minorHAnsi" w:cstheme="minorHAnsi"/>
              </w:rPr>
            </w:pPr>
            <w:r w:rsidRPr="00A6759E">
              <w:rPr>
                <w:rFonts w:asciiTheme="minorHAnsi" w:hAnsiTheme="minorHAnsi" w:cstheme="minorHAnsi"/>
              </w:rPr>
              <w:t>English , Telugu</w:t>
            </w:r>
          </w:p>
        </w:tc>
      </w:tr>
      <w:tr w:rsidR="00355D83" w:rsidRPr="00355D83" w:rsidTr="00A20BE7">
        <w:trPr>
          <w:trHeight w:val="359"/>
          <w:jc w:val="center"/>
        </w:trPr>
        <w:tc>
          <w:tcPr>
            <w:tcW w:w="2954" w:type="dxa"/>
          </w:tcPr>
          <w:p w:rsidR="00355D83" w:rsidRPr="000F23AE" w:rsidRDefault="00355D83" w:rsidP="00014B7F">
            <w:pPr>
              <w:rPr>
                <w:rFonts w:asciiTheme="minorHAnsi" w:hAnsiTheme="minorHAnsi" w:cstheme="minorHAnsi"/>
              </w:rPr>
            </w:pPr>
            <w:r w:rsidRPr="000F23AE">
              <w:rPr>
                <w:rFonts w:asciiTheme="minorHAnsi" w:hAnsiTheme="minorHAnsi" w:cstheme="minorHAnsi"/>
              </w:rPr>
              <w:t>Hobbie</w:t>
            </w:r>
          </w:p>
        </w:tc>
        <w:tc>
          <w:tcPr>
            <w:tcW w:w="6933" w:type="dxa"/>
          </w:tcPr>
          <w:p w:rsidR="00355D83" w:rsidRPr="00A6759E" w:rsidRDefault="00823496" w:rsidP="00014B7F">
            <w:pPr>
              <w:rPr>
                <w:rFonts w:asciiTheme="minorHAnsi" w:hAnsiTheme="minorHAnsi" w:cstheme="minorHAnsi"/>
              </w:rPr>
            </w:pPr>
            <w:r w:rsidRPr="00A6759E">
              <w:rPr>
                <w:rFonts w:asciiTheme="minorHAnsi" w:hAnsiTheme="minorHAnsi" w:cstheme="minorHAnsi"/>
              </w:rPr>
              <w:t>C</w:t>
            </w:r>
            <w:r w:rsidR="00A23E3C" w:rsidRPr="00A6759E">
              <w:rPr>
                <w:rFonts w:asciiTheme="minorHAnsi" w:hAnsiTheme="minorHAnsi" w:cstheme="minorHAnsi"/>
              </w:rPr>
              <w:t>ooking</w:t>
            </w:r>
          </w:p>
        </w:tc>
      </w:tr>
    </w:tbl>
    <w:p w:rsidR="005A1C1C" w:rsidRDefault="005A1C1C" w:rsidP="00355D83">
      <w:pPr>
        <w:jc w:val="center"/>
        <w:rPr>
          <w:rFonts w:asciiTheme="minorHAnsi" w:hAnsiTheme="minorHAnsi" w:cstheme="minorHAnsi"/>
          <w:b/>
        </w:rPr>
      </w:pPr>
    </w:p>
    <w:p w:rsidR="00355D83" w:rsidRPr="00355D83" w:rsidRDefault="00355D83" w:rsidP="00355D83">
      <w:pPr>
        <w:jc w:val="center"/>
        <w:rPr>
          <w:rFonts w:asciiTheme="minorHAnsi" w:hAnsiTheme="minorHAnsi" w:cstheme="minorHAnsi"/>
          <w:b/>
        </w:rPr>
      </w:pPr>
      <w:r w:rsidRPr="00355D83">
        <w:rPr>
          <w:rFonts w:asciiTheme="minorHAnsi" w:hAnsiTheme="minorHAnsi" w:cstheme="minorHAnsi"/>
          <w:b/>
        </w:rPr>
        <w:t>Declaration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  <w:r w:rsidRPr="00355D83">
        <w:rPr>
          <w:rFonts w:asciiTheme="minorHAnsi" w:hAnsiTheme="minorHAnsi" w:cstheme="minorHAnsi"/>
        </w:rPr>
        <w:t>I hereby solemnly affirm that all the details provided above are true to the best of my knowledge.</w:t>
      </w:r>
    </w:p>
    <w:p w:rsidR="00355D83" w:rsidRPr="00355D83" w:rsidRDefault="00355D83" w:rsidP="00014B7F">
      <w:pPr>
        <w:rPr>
          <w:rFonts w:asciiTheme="minorHAnsi" w:hAnsiTheme="minorHAnsi" w:cstheme="minorHAnsi"/>
          <w:b/>
        </w:rPr>
      </w:pPr>
      <w:r w:rsidRPr="00355D83">
        <w:rPr>
          <w:rFonts w:asciiTheme="minorHAnsi" w:hAnsiTheme="minorHAnsi" w:cstheme="minorHAnsi"/>
          <w:b/>
        </w:rPr>
        <w:t xml:space="preserve"> 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</w:p>
    <w:p w:rsidR="00355D83" w:rsidRPr="00355D83" w:rsidRDefault="00355D83" w:rsidP="00355D83">
      <w:pPr>
        <w:rPr>
          <w:rFonts w:asciiTheme="minorHAnsi" w:hAnsiTheme="minorHAnsi" w:cstheme="minorHAnsi"/>
          <w:b/>
          <w:bCs/>
        </w:rPr>
      </w:pPr>
      <w:r w:rsidRPr="00355D83">
        <w:rPr>
          <w:rFonts w:asciiTheme="minorHAnsi" w:hAnsiTheme="minorHAnsi" w:cstheme="minorHAnsi"/>
          <w:b/>
          <w:bCs/>
        </w:rPr>
        <w:t>Date:</w:t>
      </w:r>
      <w:r w:rsidR="00C217D3">
        <w:rPr>
          <w:rFonts w:asciiTheme="minorHAnsi" w:hAnsiTheme="minorHAnsi" w:cstheme="minorHAnsi"/>
          <w:b/>
          <w:bCs/>
        </w:rPr>
        <w:t xml:space="preserve"> 1 -07</w:t>
      </w:r>
      <w:r w:rsidR="00A67558">
        <w:rPr>
          <w:rFonts w:asciiTheme="minorHAnsi" w:hAnsiTheme="minorHAnsi" w:cstheme="minorHAnsi"/>
          <w:b/>
          <w:bCs/>
        </w:rPr>
        <w:t>-2020</w:t>
      </w:r>
      <w:r w:rsidR="0089013A">
        <w:rPr>
          <w:rFonts w:asciiTheme="minorHAnsi" w:hAnsiTheme="minorHAnsi" w:cstheme="minorHAnsi"/>
          <w:b/>
          <w:bCs/>
        </w:rPr>
        <w:t xml:space="preserve">                                                   </w:t>
      </w:r>
      <w:r w:rsidR="00A6759E">
        <w:rPr>
          <w:rFonts w:asciiTheme="minorHAnsi" w:hAnsiTheme="minorHAnsi" w:cstheme="minorHAnsi"/>
          <w:b/>
          <w:bCs/>
        </w:rPr>
        <w:t xml:space="preserve">                              P</w:t>
      </w:r>
      <w:r w:rsidR="000E2967">
        <w:rPr>
          <w:rFonts w:asciiTheme="minorHAnsi" w:hAnsiTheme="minorHAnsi" w:cstheme="minorHAnsi"/>
          <w:b/>
          <w:bCs/>
        </w:rPr>
        <w:t xml:space="preserve">edda </w:t>
      </w:r>
      <w:r w:rsidR="00A6759E">
        <w:rPr>
          <w:rFonts w:asciiTheme="minorHAnsi" w:hAnsiTheme="minorHAnsi" w:cstheme="minorHAnsi"/>
          <w:b/>
          <w:bCs/>
        </w:rPr>
        <w:t>Pavani K</w:t>
      </w:r>
      <w:r w:rsidR="0089013A">
        <w:rPr>
          <w:rFonts w:asciiTheme="minorHAnsi" w:hAnsiTheme="minorHAnsi" w:cstheme="minorHAnsi"/>
          <w:b/>
          <w:bCs/>
        </w:rPr>
        <w:t>alyani</w:t>
      </w:r>
    </w:p>
    <w:p w:rsidR="00355D83" w:rsidRPr="00355D83" w:rsidRDefault="0089013A" w:rsidP="00355D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Place: </w:t>
      </w:r>
      <w:r w:rsidR="00355D83" w:rsidRPr="00355D83">
        <w:rPr>
          <w:rFonts w:asciiTheme="minorHAnsi" w:hAnsiTheme="minorHAnsi" w:cstheme="minorHAnsi"/>
          <w:b/>
          <w:bCs/>
        </w:rPr>
        <w:t xml:space="preserve"> </w:t>
      </w:r>
      <w:r w:rsidR="00A6759E">
        <w:rPr>
          <w:rFonts w:asciiTheme="minorHAnsi" w:hAnsiTheme="minorHAnsi" w:cstheme="minorHAnsi"/>
          <w:b/>
          <w:bCs/>
        </w:rPr>
        <w:t>P</w:t>
      </w:r>
      <w:r>
        <w:rPr>
          <w:rFonts w:asciiTheme="minorHAnsi" w:hAnsiTheme="minorHAnsi" w:cstheme="minorHAnsi"/>
          <w:b/>
          <w:bCs/>
        </w:rPr>
        <w:t>edakapavaram</w:t>
      </w:r>
      <w:r w:rsidR="00355D83" w:rsidRPr="00355D83">
        <w:rPr>
          <w:rFonts w:asciiTheme="minorHAnsi" w:hAnsiTheme="minorHAnsi" w:cstheme="minorHAnsi"/>
          <w:b/>
          <w:bCs/>
        </w:rPr>
        <w:t xml:space="preserve">          </w:t>
      </w:r>
      <w:r w:rsidR="00355D83">
        <w:rPr>
          <w:rFonts w:asciiTheme="minorHAnsi" w:hAnsiTheme="minorHAnsi" w:cstheme="minorHAnsi"/>
          <w:b/>
          <w:bCs/>
        </w:rPr>
        <w:t xml:space="preserve">                                                                  </w:t>
      </w:r>
      <w:r>
        <w:rPr>
          <w:rFonts w:asciiTheme="minorHAnsi" w:hAnsiTheme="minorHAnsi" w:cstheme="minorHAnsi"/>
          <w:b/>
          <w:bCs/>
        </w:rPr>
        <w:t>Signature</w:t>
      </w:r>
      <w:r w:rsidR="00355D83">
        <w:rPr>
          <w:rFonts w:asciiTheme="minorHAnsi" w:hAnsiTheme="minorHAnsi" w:cstheme="minorHAnsi"/>
          <w:b/>
          <w:bCs/>
        </w:rPr>
        <w:t xml:space="preserve">                                                              </w:t>
      </w:r>
      <w:r w:rsidR="00355D83" w:rsidRPr="00355D83">
        <w:rPr>
          <w:rFonts w:asciiTheme="minorHAnsi" w:hAnsiTheme="minorHAnsi" w:cstheme="minorHAnsi"/>
          <w:b/>
          <w:bCs/>
        </w:rPr>
        <w:t xml:space="preserve">                                                                          </w:t>
      </w:r>
      <w:r w:rsidR="00355D83" w:rsidRPr="00355D83">
        <w:rPr>
          <w:rFonts w:asciiTheme="minorHAnsi" w:hAnsiTheme="minorHAnsi" w:cstheme="minorHAnsi"/>
          <w:b/>
          <w:bCs/>
        </w:rPr>
        <w:tab/>
        <w:t xml:space="preserve">  </w:t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 w:rsidRPr="00355D83">
        <w:rPr>
          <w:rFonts w:asciiTheme="minorHAnsi" w:hAnsiTheme="minorHAnsi" w:cstheme="minorHAnsi"/>
          <w:b/>
          <w:bCs/>
        </w:rPr>
        <w:tab/>
      </w:r>
      <w:r w:rsidR="00355D83">
        <w:rPr>
          <w:rFonts w:asciiTheme="minorHAnsi" w:hAnsiTheme="minorHAnsi" w:cstheme="minorHAnsi"/>
        </w:rPr>
        <w:t xml:space="preserve"> </w:t>
      </w:r>
    </w:p>
    <w:p w:rsidR="00355D83" w:rsidRPr="00355D83" w:rsidRDefault="00355D83" w:rsidP="00355D83">
      <w:pPr>
        <w:rPr>
          <w:rFonts w:asciiTheme="minorHAnsi" w:hAnsiTheme="minorHAnsi" w:cstheme="minorHAnsi"/>
        </w:rPr>
      </w:pPr>
    </w:p>
    <w:p w:rsidR="00355D83" w:rsidRPr="00EA04AA" w:rsidRDefault="00355D83" w:rsidP="00014B7F">
      <w:pPr>
        <w:rPr>
          <w:rFonts w:ascii="Cambria" w:hAnsi="Cambria" w:cs="Calibri"/>
          <w:b/>
        </w:rPr>
      </w:pPr>
    </w:p>
    <w:sectPr w:rsidR="00355D83" w:rsidRPr="00EA04AA" w:rsidSect="000F23AE">
      <w:pgSz w:w="12240" w:h="15840"/>
      <w:pgMar w:top="576" w:right="1152" w:bottom="720" w:left="1152" w:header="706" w:footer="706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E24" w:rsidRDefault="00001E24" w:rsidP="009E3A23">
      <w:r>
        <w:separator/>
      </w:r>
    </w:p>
  </w:endnote>
  <w:endnote w:type="continuationSeparator" w:id="1">
    <w:p w:rsidR="00001E24" w:rsidRDefault="00001E24" w:rsidP="009E3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E24" w:rsidRDefault="00001E24" w:rsidP="009E3A23">
      <w:r>
        <w:separator/>
      </w:r>
    </w:p>
  </w:footnote>
  <w:footnote w:type="continuationSeparator" w:id="1">
    <w:p w:rsidR="00001E24" w:rsidRDefault="00001E24" w:rsidP="009E3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7B0F"/>
    <w:multiLevelType w:val="hybridMultilevel"/>
    <w:tmpl w:val="92D0AB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C821F9"/>
    <w:multiLevelType w:val="hybridMultilevel"/>
    <w:tmpl w:val="EADEC6E6"/>
    <w:lvl w:ilvl="0" w:tplc="04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2">
    <w:nsid w:val="10DF6B77"/>
    <w:multiLevelType w:val="hybridMultilevel"/>
    <w:tmpl w:val="C30E8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D443C"/>
    <w:multiLevelType w:val="hybridMultilevel"/>
    <w:tmpl w:val="1B6EB14C"/>
    <w:lvl w:ilvl="0" w:tplc="C7FEDF86">
      <w:start w:val="5"/>
      <w:numFmt w:val="upperLetter"/>
      <w:lvlText w:val="%1-"/>
      <w:lvlJc w:val="left"/>
      <w:pPr>
        <w:ind w:left="514" w:hanging="175"/>
      </w:pPr>
      <w:rPr>
        <w:rFonts w:ascii="Calibri" w:eastAsia="Calibri" w:hAnsi="Calibri" w:hint="default"/>
        <w:b/>
        <w:bCs/>
        <w:spacing w:val="-3"/>
        <w:w w:val="100"/>
        <w:sz w:val="22"/>
        <w:szCs w:val="22"/>
      </w:rPr>
    </w:lvl>
    <w:lvl w:ilvl="1" w:tplc="BE066216">
      <w:start w:val="1"/>
      <w:numFmt w:val="bullet"/>
      <w:lvlText w:val=""/>
      <w:lvlJc w:val="left"/>
      <w:pPr>
        <w:ind w:left="1060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59B4AC9E">
      <w:start w:val="1"/>
      <w:numFmt w:val="bullet"/>
      <w:lvlText w:val="•"/>
      <w:lvlJc w:val="left"/>
      <w:pPr>
        <w:ind w:left="2076" w:hanging="361"/>
      </w:pPr>
      <w:rPr>
        <w:rFonts w:hint="default"/>
      </w:rPr>
    </w:lvl>
    <w:lvl w:ilvl="3" w:tplc="DD0231AA">
      <w:start w:val="1"/>
      <w:numFmt w:val="bullet"/>
      <w:lvlText w:val="•"/>
      <w:lvlJc w:val="left"/>
      <w:pPr>
        <w:ind w:left="3093" w:hanging="361"/>
      </w:pPr>
      <w:rPr>
        <w:rFonts w:hint="default"/>
      </w:rPr>
    </w:lvl>
    <w:lvl w:ilvl="4" w:tplc="CFE0659E">
      <w:start w:val="1"/>
      <w:numFmt w:val="bullet"/>
      <w:lvlText w:val="•"/>
      <w:lvlJc w:val="left"/>
      <w:pPr>
        <w:ind w:left="4109" w:hanging="361"/>
      </w:pPr>
      <w:rPr>
        <w:rFonts w:hint="default"/>
      </w:rPr>
    </w:lvl>
    <w:lvl w:ilvl="5" w:tplc="F66AD560">
      <w:start w:val="1"/>
      <w:numFmt w:val="bullet"/>
      <w:lvlText w:val="•"/>
      <w:lvlJc w:val="left"/>
      <w:pPr>
        <w:ind w:left="5126" w:hanging="361"/>
      </w:pPr>
      <w:rPr>
        <w:rFonts w:hint="default"/>
      </w:rPr>
    </w:lvl>
    <w:lvl w:ilvl="6" w:tplc="867E12E0">
      <w:start w:val="1"/>
      <w:numFmt w:val="bullet"/>
      <w:lvlText w:val="•"/>
      <w:lvlJc w:val="left"/>
      <w:pPr>
        <w:ind w:left="6142" w:hanging="361"/>
      </w:pPr>
      <w:rPr>
        <w:rFonts w:hint="default"/>
      </w:rPr>
    </w:lvl>
    <w:lvl w:ilvl="7" w:tplc="5B5E89B2">
      <w:start w:val="1"/>
      <w:numFmt w:val="bullet"/>
      <w:lvlText w:val="•"/>
      <w:lvlJc w:val="left"/>
      <w:pPr>
        <w:ind w:left="7159" w:hanging="361"/>
      </w:pPr>
      <w:rPr>
        <w:rFonts w:hint="default"/>
      </w:rPr>
    </w:lvl>
    <w:lvl w:ilvl="8" w:tplc="046E6820">
      <w:start w:val="1"/>
      <w:numFmt w:val="bullet"/>
      <w:lvlText w:val="•"/>
      <w:lvlJc w:val="left"/>
      <w:pPr>
        <w:ind w:left="8175" w:hanging="361"/>
      </w:pPr>
      <w:rPr>
        <w:rFonts w:hint="default"/>
      </w:rPr>
    </w:lvl>
  </w:abstractNum>
  <w:abstractNum w:abstractNumId="4">
    <w:nsid w:val="1BD02F64"/>
    <w:multiLevelType w:val="hybridMultilevel"/>
    <w:tmpl w:val="8C72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020F1A"/>
    <w:multiLevelType w:val="hybridMultilevel"/>
    <w:tmpl w:val="318ADC58"/>
    <w:lvl w:ilvl="0" w:tplc="BE066216">
      <w:start w:val="1"/>
      <w:numFmt w:val="bullet"/>
      <w:lvlText w:val=""/>
      <w:lvlJc w:val="left"/>
      <w:pPr>
        <w:ind w:left="10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5007C"/>
    <w:multiLevelType w:val="hybridMultilevel"/>
    <w:tmpl w:val="93B63ADC"/>
    <w:lvl w:ilvl="0" w:tplc="BE066216">
      <w:start w:val="1"/>
      <w:numFmt w:val="bullet"/>
      <w:lvlText w:val=""/>
      <w:lvlJc w:val="left"/>
      <w:pPr>
        <w:ind w:left="142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>
    <w:nsid w:val="24DE00A4"/>
    <w:multiLevelType w:val="hybridMultilevel"/>
    <w:tmpl w:val="6B0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E519A"/>
    <w:multiLevelType w:val="hybridMultilevel"/>
    <w:tmpl w:val="8F6E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05281"/>
    <w:multiLevelType w:val="hybridMultilevel"/>
    <w:tmpl w:val="BE7C0FBA"/>
    <w:lvl w:ilvl="0" w:tplc="ACA272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62A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469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EE4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4275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A6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AE6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6B0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2B0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2B0DA4"/>
    <w:multiLevelType w:val="hybridMultilevel"/>
    <w:tmpl w:val="E94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10293"/>
    <w:multiLevelType w:val="multilevel"/>
    <w:tmpl w:val="BB2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6925636"/>
    <w:multiLevelType w:val="hybridMultilevel"/>
    <w:tmpl w:val="4A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D5AEE"/>
    <w:multiLevelType w:val="hybridMultilevel"/>
    <w:tmpl w:val="280252D6"/>
    <w:lvl w:ilvl="0" w:tplc="BE066216">
      <w:start w:val="1"/>
      <w:numFmt w:val="bullet"/>
      <w:lvlText w:val=""/>
      <w:lvlJc w:val="left"/>
      <w:pPr>
        <w:ind w:left="36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</w:abstractNum>
  <w:abstractNum w:abstractNumId="14">
    <w:nsid w:val="63FF0B03"/>
    <w:multiLevelType w:val="hybridMultilevel"/>
    <w:tmpl w:val="515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F4ACF"/>
    <w:multiLevelType w:val="hybridMultilevel"/>
    <w:tmpl w:val="5680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500B5"/>
    <w:multiLevelType w:val="hybridMultilevel"/>
    <w:tmpl w:val="74F2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B03B1"/>
    <w:multiLevelType w:val="hybridMultilevel"/>
    <w:tmpl w:val="A27C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F4F3E"/>
    <w:multiLevelType w:val="hybridMultilevel"/>
    <w:tmpl w:val="05A60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80560E"/>
    <w:multiLevelType w:val="hybridMultilevel"/>
    <w:tmpl w:val="4206642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F082FC3"/>
    <w:multiLevelType w:val="hybridMultilevel"/>
    <w:tmpl w:val="245436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20"/>
  </w:num>
  <w:num w:numId="5">
    <w:abstractNumId w:val="14"/>
  </w:num>
  <w:num w:numId="6">
    <w:abstractNumId w:val="7"/>
  </w:num>
  <w:num w:numId="7">
    <w:abstractNumId w:val="17"/>
  </w:num>
  <w:num w:numId="8">
    <w:abstractNumId w:val="0"/>
  </w:num>
  <w:num w:numId="9">
    <w:abstractNumId w:val="19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6"/>
  </w:num>
  <w:num w:numId="15">
    <w:abstractNumId w:val="10"/>
  </w:num>
  <w:num w:numId="16">
    <w:abstractNumId w:val="11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2755"/>
    <w:rsid w:val="000003E3"/>
    <w:rsid w:val="00001E24"/>
    <w:rsid w:val="00014B7F"/>
    <w:rsid w:val="000219EB"/>
    <w:rsid w:val="00023566"/>
    <w:rsid w:val="000447D3"/>
    <w:rsid w:val="00057D3E"/>
    <w:rsid w:val="00061A7F"/>
    <w:rsid w:val="00062268"/>
    <w:rsid w:val="00062805"/>
    <w:rsid w:val="00065382"/>
    <w:rsid w:val="000668E7"/>
    <w:rsid w:val="00067CAF"/>
    <w:rsid w:val="00080E27"/>
    <w:rsid w:val="000855B2"/>
    <w:rsid w:val="00086531"/>
    <w:rsid w:val="00087B35"/>
    <w:rsid w:val="00090023"/>
    <w:rsid w:val="00093FD1"/>
    <w:rsid w:val="000A3ED8"/>
    <w:rsid w:val="000A40F5"/>
    <w:rsid w:val="000A6F46"/>
    <w:rsid w:val="000B4439"/>
    <w:rsid w:val="000B4CA6"/>
    <w:rsid w:val="000C39B1"/>
    <w:rsid w:val="000C634E"/>
    <w:rsid w:val="000C6956"/>
    <w:rsid w:val="000D4BB5"/>
    <w:rsid w:val="000E1B40"/>
    <w:rsid w:val="000E2967"/>
    <w:rsid w:val="000E3303"/>
    <w:rsid w:val="000F23AE"/>
    <w:rsid w:val="000F307B"/>
    <w:rsid w:val="000F3F24"/>
    <w:rsid w:val="001130B4"/>
    <w:rsid w:val="0011335C"/>
    <w:rsid w:val="001153A2"/>
    <w:rsid w:val="00120992"/>
    <w:rsid w:val="00124C54"/>
    <w:rsid w:val="001303F3"/>
    <w:rsid w:val="00136440"/>
    <w:rsid w:val="001365F3"/>
    <w:rsid w:val="0013736D"/>
    <w:rsid w:val="00141F0B"/>
    <w:rsid w:val="001421FC"/>
    <w:rsid w:val="00144692"/>
    <w:rsid w:val="00144D96"/>
    <w:rsid w:val="0014704E"/>
    <w:rsid w:val="00151B04"/>
    <w:rsid w:val="00152051"/>
    <w:rsid w:val="00156C24"/>
    <w:rsid w:val="001609C3"/>
    <w:rsid w:val="001624A2"/>
    <w:rsid w:val="00170426"/>
    <w:rsid w:val="00172547"/>
    <w:rsid w:val="00176537"/>
    <w:rsid w:val="00180611"/>
    <w:rsid w:val="0018453C"/>
    <w:rsid w:val="001973AB"/>
    <w:rsid w:val="001A3210"/>
    <w:rsid w:val="001A63D0"/>
    <w:rsid w:val="001B054C"/>
    <w:rsid w:val="001B7C70"/>
    <w:rsid w:val="001C2D36"/>
    <w:rsid w:val="001D4B4C"/>
    <w:rsid w:val="001D4C25"/>
    <w:rsid w:val="001D776A"/>
    <w:rsid w:val="001D78BB"/>
    <w:rsid w:val="001F720A"/>
    <w:rsid w:val="0020395B"/>
    <w:rsid w:val="00204093"/>
    <w:rsid w:val="002146A4"/>
    <w:rsid w:val="00215167"/>
    <w:rsid w:val="002162FE"/>
    <w:rsid w:val="002170BC"/>
    <w:rsid w:val="002239A9"/>
    <w:rsid w:val="00225243"/>
    <w:rsid w:val="00225E82"/>
    <w:rsid w:val="00251215"/>
    <w:rsid w:val="00251BC7"/>
    <w:rsid w:val="00257D30"/>
    <w:rsid w:val="002621CE"/>
    <w:rsid w:val="00263CA5"/>
    <w:rsid w:val="00264443"/>
    <w:rsid w:val="00264F0A"/>
    <w:rsid w:val="002659CA"/>
    <w:rsid w:val="002906AA"/>
    <w:rsid w:val="0029791D"/>
    <w:rsid w:val="002A2ADF"/>
    <w:rsid w:val="002B5F4C"/>
    <w:rsid w:val="002C2D84"/>
    <w:rsid w:val="002D1225"/>
    <w:rsid w:val="002D4027"/>
    <w:rsid w:val="002E1C7F"/>
    <w:rsid w:val="002E25F7"/>
    <w:rsid w:val="002E34B5"/>
    <w:rsid w:val="002F15FC"/>
    <w:rsid w:val="002F3085"/>
    <w:rsid w:val="002F4503"/>
    <w:rsid w:val="00310207"/>
    <w:rsid w:val="003114B7"/>
    <w:rsid w:val="00320F98"/>
    <w:rsid w:val="00324F15"/>
    <w:rsid w:val="00325E05"/>
    <w:rsid w:val="00330419"/>
    <w:rsid w:val="0033088E"/>
    <w:rsid w:val="00342A93"/>
    <w:rsid w:val="00350EBD"/>
    <w:rsid w:val="003517FE"/>
    <w:rsid w:val="003551EB"/>
    <w:rsid w:val="00355D83"/>
    <w:rsid w:val="0037336F"/>
    <w:rsid w:val="0037664D"/>
    <w:rsid w:val="003769C7"/>
    <w:rsid w:val="00381495"/>
    <w:rsid w:val="00383523"/>
    <w:rsid w:val="00383935"/>
    <w:rsid w:val="003A00F9"/>
    <w:rsid w:val="003A233A"/>
    <w:rsid w:val="003A4885"/>
    <w:rsid w:val="003B0040"/>
    <w:rsid w:val="003B0E95"/>
    <w:rsid w:val="003C051E"/>
    <w:rsid w:val="003C1494"/>
    <w:rsid w:val="003D1D99"/>
    <w:rsid w:val="003D24EA"/>
    <w:rsid w:val="003D3CC4"/>
    <w:rsid w:val="003D5268"/>
    <w:rsid w:val="003F38A8"/>
    <w:rsid w:val="003F47C7"/>
    <w:rsid w:val="0040117B"/>
    <w:rsid w:val="004013AD"/>
    <w:rsid w:val="004128DF"/>
    <w:rsid w:val="00416D7E"/>
    <w:rsid w:val="00417143"/>
    <w:rsid w:val="004224EC"/>
    <w:rsid w:val="004308FF"/>
    <w:rsid w:val="00432451"/>
    <w:rsid w:val="0044336B"/>
    <w:rsid w:val="004461FD"/>
    <w:rsid w:val="00446D2F"/>
    <w:rsid w:val="004525DB"/>
    <w:rsid w:val="004739BE"/>
    <w:rsid w:val="00475676"/>
    <w:rsid w:val="00485988"/>
    <w:rsid w:val="00490C30"/>
    <w:rsid w:val="004921BE"/>
    <w:rsid w:val="00495AB2"/>
    <w:rsid w:val="004A67A7"/>
    <w:rsid w:val="004A71EE"/>
    <w:rsid w:val="004B1FB3"/>
    <w:rsid w:val="004C1B34"/>
    <w:rsid w:val="004D001B"/>
    <w:rsid w:val="004D349D"/>
    <w:rsid w:val="004E52BF"/>
    <w:rsid w:val="004E7D67"/>
    <w:rsid w:val="004F08CE"/>
    <w:rsid w:val="004F1049"/>
    <w:rsid w:val="004F3D1D"/>
    <w:rsid w:val="005009B6"/>
    <w:rsid w:val="00500B8B"/>
    <w:rsid w:val="00500CF9"/>
    <w:rsid w:val="0050215E"/>
    <w:rsid w:val="00505BC7"/>
    <w:rsid w:val="00510C91"/>
    <w:rsid w:val="00514EE4"/>
    <w:rsid w:val="005160F5"/>
    <w:rsid w:val="00516175"/>
    <w:rsid w:val="0052126E"/>
    <w:rsid w:val="0052681B"/>
    <w:rsid w:val="00526F39"/>
    <w:rsid w:val="00542FB3"/>
    <w:rsid w:val="0054630D"/>
    <w:rsid w:val="00546DBB"/>
    <w:rsid w:val="00550496"/>
    <w:rsid w:val="0055727E"/>
    <w:rsid w:val="005631D7"/>
    <w:rsid w:val="005642B9"/>
    <w:rsid w:val="0056439E"/>
    <w:rsid w:val="00564F53"/>
    <w:rsid w:val="00567EA6"/>
    <w:rsid w:val="00572ADE"/>
    <w:rsid w:val="005853CF"/>
    <w:rsid w:val="00592080"/>
    <w:rsid w:val="0059569D"/>
    <w:rsid w:val="005A0DE8"/>
    <w:rsid w:val="005A1C1C"/>
    <w:rsid w:val="005A6C98"/>
    <w:rsid w:val="005B00C8"/>
    <w:rsid w:val="005B044D"/>
    <w:rsid w:val="005B0C4F"/>
    <w:rsid w:val="005C744F"/>
    <w:rsid w:val="005D4044"/>
    <w:rsid w:val="005D6DB3"/>
    <w:rsid w:val="005E1364"/>
    <w:rsid w:val="005E2CE1"/>
    <w:rsid w:val="005F02D2"/>
    <w:rsid w:val="005F655C"/>
    <w:rsid w:val="00602582"/>
    <w:rsid w:val="00606C86"/>
    <w:rsid w:val="00611C88"/>
    <w:rsid w:val="00615E5F"/>
    <w:rsid w:val="00617FEC"/>
    <w:rsid w:val="006279C4"/>
    <w:rsid w:val="00627C50"/>
    <w:rsid w:val="00632B36"/>
    <w:rsid w:val="006350B5"/>
    <w:rsid w:val="00642F28"/>
    <w:rsid w:val="00645B77"/>
    <w:rsid w:val="00646082"/>
    <w:rsid w:val="00647111"/>
    <w:rsid w:val="00651288"/>
    <w:rsid w:val="00660547"/>
    <w:rsid w:val="00664CEB"/>
    <w:rsid w:val="00666725"/>
    <w:rsid w:val="006707F8"/>
    <w:rsid w:val="0068466B"/>
    <w:rsid w:val="006B1327"/>
    <w:rsid w:val="006B1496"/>
    <w:rsid w:val="006C360A"/>
    <w:rsid w:val="006C430B"/>
    <w:rsid w:val="006D5BA8"/>
    <w:rsid w:val="006E0969"/>
    <w:rsid w:val="006E65E7"/>
    <w:rsid w:val="006F0FE9"/>
    <w:rsid w:val="006F1ECA"/>
    <w:rsid w:val="006F277B"/>
    <w:rsid w:val="00705314"/>
    <w:rsid w:val="00712B89"/>
    <w:rsid w:val="0071525C"/>
    <w:rsid w:val="00724789"/>
    <w:rsid w:val="00736DD1"/>
    <w:rsid w:val="00742D05"/>
    <w:rsid w:val="007552C6"/>
    <w:rsid w:val="0076554C"/>
    <w:rsid w:val="00767252"/>
    <w:rsid w:val="007674C3"/>
    <w:rsid w:val="007710AE"/>
    <w:rsid w:val="0077259A"/>
    <w:rsid w:val="007761AE"/>
    <w:rsid w:val="00776BED"/>
    <w:rsid w:val="007825D6"/>
    <w:rsid w:val="00783629"/>
    <w:rsid w:val="00783942"/>
    <w:rsid w:val="00790866"/>
    <w:rsid w:val="00794EEB"/>
    <w:rsid w:val="007A1976"/>
    <w:rsid w:val="007A5D3A"/>
    <w:rsid w:val="007B0F6F"/>
    <w:rsid w:val="007B5238"/>
    <w:rsid w:val="007C1EA4"/>
    <w:rsid w:val="007C5586"/>
    <w:rsid w:val="007C6486"/>
    <w:rsid w:val="007E019A"/>
    <w:rsid w:val="007E0E19"/>
    <w:rsid w:val="007E2FC8"/>
    <w:rsid w:val="007E7578"/>
    <w:rsid w:val="007F32A5"/>
    <w:rsid w:val="007F4E22"/>
    <w:rsid w:val="007F77CA"/>
    <w:rsid w:val="007F7944"/>
    <w:rsid w:val="0080050B"/>
    <w:rsid w:val="00803F52"/>
    <w:rsid w:val="0080734F"/>
    <w:rsid w:val="008110E8"/>
    <w:rsid w:val="00815DB1"/>
    <w:rsid w:val="008161CC"/>
    <w:rsid w:val="00821F91"/>
    <w:rsid w:val="00823496"/>
    <w:rsid w:val="008406E9"/>
    <w:rsid w:val="00842671"/>
    <w:rsid w:val="00851B62"/>
    <w:rsid w:val="008525D4"/>
    <w:rsid w:val="00854712"/>
    <w:rsid w:val="00865BBD"/>
    <w:rsid w:val="00866261"/>
    <w:rsid w:val="00866BA2"/>
    <w:rsid w:val="008738C6"/>
    <w:rsid w:val="0088656F"/>
    <w:rsid w:val="0089013A"/>
    <w:rsid w:val="008947DD"/>
    <w:rsid w:val="008B09CC"/>
    <w:rsid w:val="008B5B91"/>
    <w:rsid w:val="008B6BB4"/>
    <w:rsid w:val="008C2E74"/>
    <w:rsid w:val="008D0904"/>
    <w:rsid w:val="008D4083"/>
    <w:rsid w:val="008D647D"/>
    <w:rsid w:val="008E06C5"/>
    <w:rsid w:val="008E14FA"/>
    <w:rsid w:val="008F18E0"/>
    <w:rsid w:val="008F4B96"/>
    <w:rsid w:val="009115F6"/>
    <w:rsid w:val="0092193F"/>
    <w:rsid w:val="0092219C"/>
    <w:rsid w:val="009316B6"/>
    <w:rsid w:val="00934D08"/>
    <w:rsid w:val="00940447"/>
    <w:rsid w:val="00942DA4"/>
    <w:rsid w:val="00943D28"/>
    <w:rsid w:val="00974E03"/>
    <w:rsid w:val="00982237"/>
    <w:rsid w:val="009831B7"/>
    <w:rsid w:val="009915B0"/>
    <w:rsid w:val="009918B1"/>
    <w:rsid w:val="009942E8"/>
    <w:rsid w:val="00994867"/>
    <w:rsid w:val="00994B92"/>
    <w:rsid w:val="009A00C2"/>
    <w:rsid w:val="009A4404"/>
    <w:rsid w:val="009B1C9A"/>
    <w:rsid w:val="009B24D6"/>
    <w:rsid w:val="009C5C33"/>
    <w:rsid w:val="009C63C9"/>
    <w:rsid w:val="009C753A"/>
    <w:rsid w:val="009D137E"/>
    <w:rsid w:val="009E3A23"/>
    <w:rsid w:val="00A06042"/>
    <w:rsid w:val="00A15461"/>
    <w:rsid w:val="00A166F6"/>
    <w:rsid w:val="00A20BE7"/>
    <w:rsid w:val="00A2322B"/>
    <w:rsid w:val="00A23E3C"/>
    <w:rsid w:val="00A26873"/>
    <w:rsid w:val="00A330CC"/>
    <w:rsid w:val="00A34262"/>
    <w:rsid w:val="00A42809"/>
    <w:rsid w:val="00A50C54"/>
    <w:rsid w:val="00A55AD4"/>
    <w:rsid w:val="00A660A3"/>
    <w:rsid w:val="00A67558"/>
    <w:rsid w:val="00A6759E"/>
    <w:rsid w:val="00A71BE6"/>
    <w:rsid w:val="00A731C4"/>
    <w:rsid w:val="00A7556D"/>
    <w:rsid w:val="00A80EDA"/>
    <w:rsid w:val="00A8726E"/>
    <w:rsid w:val="00A948AD"/>
    <w:rsid w:val="00A974B7"/>
    <w:rsid w:val="00AA23A8"/>
    <w:rsid w:val="00AA406D"/>
    <w:rsid w:val="00AA52B2"/>
    <w:rsid w:val="00AA54F7"/>
    <w:rsid w:val="00AB4340"/>
    <w:rsid w:val="00AB6C51"/>
    <w:rsid w:val="00AC2966"/>
    <w:rsid w:val="00AC3EF6"/>
    <w:rsid w:val="00AC4697"/>
    <w:rsid w:val="00AC526A"/>
    <w:rsid w:val="00AD7881"/>
    <w:rsid w:val="00AE36DF"/>
    <w:rsid w:val="00AE3E9F"/>
    <w:rsid w:val="00AE41A9"/>
    <w:rsid w:val="00AE6618"/>
    <w:rsid w:val="00AF2612"/>
    <w:rsid w:val="00B071B4"/>
    <w:rsid w:val="00B1324C"/>
    <w:rsid w:val="00B146D4"/>
    <w:rsid w:val="00B455B0"/>
    <w:rsid w:val="00B465F8"/>
    <w:rsid w:val="00B47FD0"/>
    <w:rsid w:val="00B56F03"/>
    <w:rsid w:val="00B623B1"/>
    <w:rsid w:val="00B63AC9"/>
    <w:rsid w:val="00B6495C"/>
    <w:rsid w:val="00B73D9E"/>
    <w:rsid w:val="00B74132"/>
    <w:rsid w:val="00B76BE5"/>
    <w:rsid w:val="00B76C40"/>
    <w:rsid w:val="00B7702A"/>
    <w:rsid w:val="00B83E83"/>
    <w:rsid w:val="00B87CAC"/>
    <w:rsid w:val="00B9212D"/>
    <w:rsid w:val="00B962FF"/>
    <w:rsid w:val="00B963C1"/>
    <w:rsid w:val="00BA10B5"/>
    <w:rsid w:val="00BA7FE0"/>
    <w:rsid w:val="00BB2988"/>
    <w:rsid w:val="00BB2F17"/>
    <w:rsid w:val="00BC6023"/>
    <w:rsid w:val="00BD1B2E"/>
    <w:rsid w:val="00BD1EE6"/>
    <w:rsid w:val="00BD4F82"/>
    <w:rsid w:val="00BD54D5"/>
    <w:rsid w:val="00BE0AA2"/>
    <w:rsid w:val="00BE132E"/>
    <w:rsid w:val="00BE6B37"/>
    <w:rsid w:val="00BF0156"/>
    <w:rsid w:val="00BF3097"/>
    <w:rsid w:val="00BF4C6B"/>
    <w:rsid w:val="00C02F81"/>
    <w:rsid w:val="00C03E68"/>
    <w:rsid w:val="00C03F17"/>
    <w:rsid w:val="00C03F56"/>
    <w:rsid w:val="00C04720"/>
    <w:rsid w:val="00C0688B"/>
    <w:rsid w:val="00C07156"/>
    <w:rsid w:val="00C217D3"/>
    <w:rsid w:val="00C237DB"/>
    <w:rsid w:val="00C24A2D"/>
    <w:rsid w:val="00C25AE9"/>
    <w:rsid w:val="00C27356"/>
    <w:rsid w:val="00C43196"/>
    <w:rsid w:val="00C5278E"/>
    <w:rsid w:val="00C55D0A"/>
    <w:rsid w:val="00C6014B"/>
    <w:rsid w:val="00C618A0"/>
    <w:rsid w:val="00C6340A"/>
    <w:rsid w:val="00C64A36"/>
    <w:rsid w:val="00C714B9"/>
    <w:rsid w:val="00C739AA"/>
    <w:rsid w:val="00C74AB7"/>
    <w:rsid w:val="00C752E0"/>
    <w:rsid w:val="00C8053D"/>
    <w:rsid w:val="00C807A8"/>
    <w:rsid w:val="00C90F2D"/>
    <w:rsid w:val="00C951E0"/>
    <w:rsid w:val="00C95588"/>
    <w:rsid w:val="00CA123E"/>
    <w:rsid w:val="00CA58B8"/>
    <w:rsid w:val="00CB1EAF"/>
    <w:rsid w:val="00CB3BF6"/>
    <w:rsid w:val="00CB4471"/>
    <w:rsid w:val="00CC0AE9"/>
    <w:rsid w:val="00CD51DE"/>
    <w:rsid w:val="00CE1D21"/>
    <w:rsid w:val="00CE4870"/>
    <w:rsid w:val="00CE78D1"/>
    <w:rsid w:val="00CF3E27"/>
    <w:rsid w:val="00CF5793"/>
    <w:rsid w:val="00CF7F87"/>
    <w:rsid w:val="00D0099A"/>
    <w:rsid w:val="00D1107B"/>
    <w:rsid w:val="00D118EC"/>
    <w:rsid w:val="00D14DAD"/>
    <w:rsid w:val="00D15C56"/>
    <w:rsid w:val="00D167C0"/>
    <w:rsid w:val="00D2209A"/>
    <w:rsid w:val="00D22F54"/>
    <w:rsid w:val="00D23D34"/>
    <w:rsid w:val="00D25FDE"/>
    <w:rsid w:val="00D31BB6"/>
    <w:rsid w:val="00D41667"/>
    <w:rsid w:val="00D4402E"/>
    <w:rsid w:val="00D44D8B"/>
    <w:rsid w:val="00D450A9"/>
    <w:rsid w:val="00D47541"/>
    <w:rsid w:val="00D5146A"/>
    <w:rsid w:val="00D51713"/>
    <w:rsid w:val="00D52453"/>
    <w:rsid w:val="00D5313B"/>
    <w:rsid w:val="00D54E8F"/>
    <w:rsid w:val="00D701A4"/>
    <w:rsid w:val="00D826A9"/>
    <w:rsid w:val="00D8357E"/>
    <w:rsid w:val="00D84EA3"/>
    <w:rsid w:val="00D859DA"/>
    <w:rsid w:val="00D872ED"/>
    <w:rsid w:val="00D87A48"/>
    <w:rsid w:val="00D96EB8"/>
    <w:rsid w:val="00DA2682"/>
    <w:rsid w:val="00DA29EA"/>
    <w:rsid w:val="00DA3B5C"/>
    <w:rsid w:val="00DA6099"/>
    <w:rsid w:val="00DB4303"/>
    <w:rsid w:val="00DC05A2"/>
    <w:rsid w:val="00DC1042"/>
    <w:rsid w:val="00DD011A"/>
    <w:rsid w:val="00DD4333"/>
    <w:rsid w:val="00DE3C9C"/>
    <w:rsid w:val="00DF1774"/>
    <w:rsid w:val="00DF28D3"/>
    <w:rsid w:val="00DF5A08"/>
    <w:rsid w:val="00E026C6"/>
    <w:rsid w:val="00E1213D"/>
    <w:rsid w:val="00E125C8"/>
    <w:rsid w:val="00E13E38"/>
    <w:rsid w:val="00E17DE9"/>
    <w:rsid w:val="00E24014"/>
    <w:rsid w:val="00E279F2"/>
    <w:rsid w:val="00E3730B"/>
    <w:rsid w:val="00E408DB"/>
    <w:rsid w:val="00E40ED0"/>
    <w:rsid w:val="00E45A52"/>
    <w:rsid w:val="00E47127"/>
    <w:rsid w:val="00E50F1F"/>
    <w:rsid w:val="00E5366F"/>
    <w:rsid w:val="00E573BE"/>
    <w:rsid w:val="00E644E2"/>
    <w:rsid w:val="00E66D16"/>
    <w:rsid w:val="00E73DA1"/>
    <w:rsid w:val="00E75BD0"/>
    <w:rsid w:val="00E80BD9"/>
    <w:rsid w:val="00E82755"/>
    <w:rsid w:val="00E90933"/>
    <w:rsid w:val="00E91F33"/>
    <w:rsid w:val="00E92BB1"/>
    <w:rsid w:val="00E96622"/>
    <w:rsid w:val="00EA04AA"/>
    <w:rsid w:val="00EA0611"/>
    <w:rsid w:val="00EA22FB"/>
    <w:rsid w:val="00EA4D01"/>
    <w:rsid w:val="00EB488E"/>
    <w:rsid w:val="00EB728B"/>
    <w:rsid w:val="00EC0240"/>
    <w:rsid w:val="00EC2032"/>
    <w:rsid w:val="00EC4E31"/>
    <w:rsid w:val="00EC7B55"/>
    <w:rsid w:val="00ED14E7"/>
    <w:rsid w:val="00ED5F05"/>
    <w:rsid w:val="00EF1A63"/>
    <w:rsid w:val="00EF6DE0"/>
    <w:rsid w:val="00F00386"/>
    <w:rsid w:val="00F00FD1"/>
    <w:rsid w:val="00F02568"/>
    <w:rsid w:val="00F1533D"/>
    <w:rsid w:val="00F17CED"/>
    <w:rsid w:val="00F2382F"/>
    <w:rsid w:val="00F24088"/>
    <w:rsid w:val="00F26C75"/>
    <w:rsid w:val="00F30059"/>
    <w:rsid w:val="00F33D74"/>
    <w:rsid w:val="00F342E1"/>
    <w:rsid w:val="00F41D54"/>
    <w:rsid w:val="00F42CEC"/>
    <w:rsid w:val="00F50334"/>
    <w:rsid w:val="00F5656F"/>
    <w:rsid w:val="00F649A3"/>
    <w:rsid w:val="00F74D7F"/>
    <w:rsid w:val="00F82C19"/>
    <w:rsid w:val="00F91203"/>
    <w:rsid w:val="00F9128A"/>
    <w:rsid w:val="00F94E53"/>
    <w:rsid w:val="00F95218"/>
    <w:rsid w:val="00F9639A"/>
    <w:rsid w:val="00FA2D99"/>
    <w:rsid w:val="00FA63C1"/>
    <w:rsid w:val="00FB3285"/>
    <w:rsid w:val="00FC53B1"/>
    <w:rsid w:val="00FD28DE"/>
    <w:rsid w:val="00FD5C19"/>
    <w:rsid w:val="00FE3E4B"/>
    <w:rsid w:val="00FE474B"/>
    <w:rsid w:val="00FE74DC"/>
    <w:rsid w:val="00FF1461"/>
    <w:rsid w:val="00FF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24F15"/>
    <w:pPr>
      <w:keepNext/>
      <w:ind w:left="1440" w:firstLine="720"/>
      <w:jc w:val="both"/>
      <w:outlineLvl w:val="0"/>
    </w:pPr>
    <w:rPr>
      <w:rFonts w:ascii="Verdana" w:hAnsi="Verdana"/>
      <w:b/>
      <w:bCs/>
      <w:i/>
      <w:iCs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rsid w:val="00324F15"/>
    <w:pPr>
      <w:keepNext/>
      <w:jc w:val="both"/>
      <w:outlineLvl w:val="1"/>
    </w:pPr>
    <w:rPr>
      <w:rFonts w:ascii="Verdana" w:hAnsi="Verdana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324F15"/>
    <w:pPr>
      <w:keepNext/>
      <w:outlineLvl w:val="2"/>
    </w:pPr>
    <w:rPr>
      <w:rFonts w:ascii="Century Gothic" w:hAnsi="Century Gothic" w:cs="Century Gothic"/>
      <w:b/>
      <w:bCs/>
      <w:color w:val="000000"/>
      <w:u w:val="single"/>
    </w:rPr>
  </w:style>
  <w:style w:type="paragraph" w:styleId="Heading4">
    <w:name w:val="heading 4"/>
    <w:basedOn w:val="Normal"/>
    <w:next w:val="Normal"/>
    <w:qFormat/>
    <w:rsid w:val="00324F15"/>
    <w:pPr>
      <w:keepNext/>
      <w:ind w:firstLine="720"/>
      <w:jc w:val="center"/>
      <w:outlineLvl w:val="3"/>
    </w:pPr>
    <w:rPr>
      <w:rFonts w:ascii="Century Gothic" w:hAnsi="Century Gothic" w:cs="Century Gothic"/>
      <w:b/>
      <w:bCs/>
      <w:color w:val="00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324F15"/>
    <w:pPr>
      <w:keepNext/>
      <w:ind w:firstLine="720"/>
      <w:jc w:val="right"/>
      <w:outlineLvl w:val="4"/>
    </w:pPr>
    <w:rPr>
      <w:rFonts w:ascii="Century Gothic" w:hAnsi="Century Gothic"/>
      <w:b/>
      <w:bCs/>
      <w:color w:val="000000"/>
    </w:rPr>
  </w:style>
  <w:style w:type="paragraph" w:styleId="Heading6">
    <w:name w:val="heading 6"/>
    <w:basedOn w:val="Normal"/>
    <w:next w:val="Normal"/>
    <w:qFormat/>
    <w:rsid w:val="00324F15"/>
    <w:pPr>
      <w:keepNext/>
      <w:jc w:val="both"/>
      <w:outlineLvl w:val="5"/>
    </w:pPr>
    <w:rPr>
      <w:rFonts w:ascii="Verdana" w:hAnsi="Verdana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324F15"/>
    <w:pPr>
      <w:keepNext/>
      <w:outlineLvl w:val="6"/>
    </w:pPr>
    <w:rPr>
      <w:rFonts w:ascii="Century Gothic" w:hAnsi="Century Gothic" w:cs="Century Gothic"/>
      <w:b/>
      <w:bCs/>
      <w:color w:val="000000"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324F15"/>
    <w:pPr>
      <w:keepNext/>
      <w:jc w:val="both"/>
      <w:outlineLvl w:val="7"/>
    </w:pPr>
    <w:rPr>
      <w:rFonts w:ascii="Verdana" w:hAnsi="Verdana"/>
      <w:b/>
      <w:bC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24F15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24F15"/>
    <w:rPr>
      <w:color w:val="0000FF"/>
      <w:u w:val="single"/>
    </w:rPr>
  </w:style>
  <w:style w:type="paragraph" w:styleId="BodyTextIndent">
    <w:name w:val="Body Text Indent"/>
    <w:basedOn w:val="Normal"/>
    <w:rsid w:val="00324F15"/>
    <w:pPr>
      <w:ind w:left="144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172547"/>
  </w:style>
  <w:style w:type="character" w:customStyle="1" w:styleId="Heading5Char">
    <w:name w:val="Heading 5 Char"/>
    <w:link w:val="Heading5"/>
    <w:locked/>
    <w:rsid w:val="00172547"/>
    <w:rPr>
      <w:rFonts w:ascii="Century Gothic" w:hAnsi="Century Gothic" w:cs="Century Gothic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219EB"/>
  </w:style>
  <w:style w:type="character" w:styleId="SubtleEmphasis">
    <w:name w:val="Subtle Emphasis"/>
    <w:qFormat/>
    <w:rsid w:val="003114B7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3A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3A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A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3A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6099"/>
    <w:pPr>
      <w:ind w:left="720"/>
      <w:contextualSpacing/>
    </w:pPr>
  </w:style>
  <w:style w:type="table" w:styleId="TableGrid">
    <w:name w:val="Table Grid"/>
    <w:basedOn w:val="TableNormal"/>
    <w:uiPriority w:val="59"/>
    <w:rsid w:val="00934D08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3210"/>
    <w:pPr>
      <w:spacing w:before="100" w:beforeAutospacing="1" w:after="100" w:afterAutospacing="1"/>
    </w:pPr>
    <w:rPr>
      <w:lang w:val="en-IN" w:eastAsia="en-IN"/>
    </w:rPr>
  </w:style>
  <w:style w:type="character" w:customStyle="1" w:styleId="highlight">
    <w:name w:val="highlight"/>
    <w:basedOn w:val="DefaultParagraphFont"/>
    <w:rsid w:val="00D51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yotsna-Prem\Desktop\14B01A05E1_Prajyots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DBE11-D6AA-45AC-ACEB-C8DD2031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14B01A05E1_Prajyotsna</Template>
  <TotalTime>418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Tushardeep Singh</vt:lpstr>
    </vt:vector>
  </TitlesOfParts>
  <Company/>
  <LinksUpToDate>false</LinksUpToDate>
  <CharactersWithSpaces>3151</CharactersWithSpaces>
  <SharedDoc>false</SharedDoc>
  <HLinks>
    <vt:vector size="6" baseType="variant">
      <vt:variant>
        <vt:i4>4718651</vt:i4>
      </vt:variant>
      <vt:variant>
        <vt:i4>0</vt:i4>
      </vt:variant>
      <vt:variant>
        <vt:i4>0</vt:i4>
      </vt:variant>
      <vt:variant>
        <vt:i4>5</vt:i4>
      </vt:variant>
      <vt:variant>
        <vt:lpwstr>mailto:manasa.prabhala@gmail.com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Tushardeep Singh</dc:title>
  <dc:creator>Prajyotsna-Prem</dc:creator>
  <cp:keywords>Network Engineer Resume</cp:keywords>
  <cp:lastModifiedBy>ramanjaneyulu</cp:lastModifiedBy>
  <cp:revision>22</cp:revision>
  <cp:lastPrinted>2010-12-15T09:28:00Z</cp:lastPrinted>
  <dcterms:created xsi:type="dcterms:W3CDTF">2020-06-23T08:14:00Z</dcterms:created>
  <dcterms:modified xsi:type="dcterms:W3CDTF">2020-07-01T11:52:00Z</dcterms:modified>
</cp:coreProperties>
</file>